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3241040</wp:posOffset>
                </wp:positionH>
                <wp:positionV relativeFrom="paragraph">
                  <wp:posOffset>7423785</wp:posOffset>
                </wp:positionV>
                <wp:extent cx="2117725" cy="457200"/>
                <wp:effectExtent l="0" t="0" r="0" b="0"/>
                <wp:wrapNone/>
                <wp:docPr id="46" name="02姓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72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30303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03032"/>
                                <w:sz w:val="28"/>
                                <w:szCs w:val="28"/>
                              </w:rPr>
                              <w:t>Self-evaluation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2姓名" o:spid="_x0000_s1026" o:spt="202" type="#_x0000_t202" style="position:absolute;left:0pt;margin-left:255.2pt;margin-top:584.55pt;height:36pt;width:166.75pt;z-index:251756544;mso-width-relative:page;mso-height-relative:page;" filled="f" stroked="f" coordsize="21600,21600" o:gfxdata="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CZHIG7dAAAADQEAAA8AAAAAAAAAAQAgAAAAOAAAAGRycy9kb3ducmV2&#10;LnhtbFBLAQIUABQAAAAIAIdO4kCTUl1BGgIAABUEAAAOAAAAAAAAAAEAIAAAAEIBAABkcnMvZTJv&#10;RG9jLnhtbFBLBQYAAAAABgAGAFkBAAD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color w:val="303032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03032"/>
                          <w:sz w:val="28"/>
                          <w:szCs w:val="28"/>
                        </w:rPr>
                        <w:t>Self-evaluation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857024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4415790</wp:posOffset>
                </wp:positionV>
                <wp:extent cx="5191760" cy="2765425"/>
                <wp:effectExtent l="0" t="0" r="15240" b="31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3565" y="4415790"/>
                          <a:ext cx="5191760" cy="27654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Al Tarikh" w:hAnsi="Al Tarikh" w:cs="Al Tarik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Al Tarikh" w:hAnsi="Al Tarikh" w:cs="Al Tarikh"/>
                                <w:sz w:val="36"/>
                                <w:szCs w:val="36"/>
                              </w:rPr>
                              <w:t>2001  Born in a small town</w:t>
                            </w:r>
                          </w:p>
                          <w:p>
                            <w:pPr>
                              <w:rPr>
                                <w:rFonts w:hint="default" w:ascii="Al Tarikh" w:hAnsi="Al Tarikh" w:cs="Al Tarik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Al Tarikh" w:hAnsi="Al Tarikh" w:cs="Al Tarikh"/>
                                <w:sz w:val="36"/>
                                <w:szCs w:val="36"/>
                              </w:rPr>
                              <w:t>2007  Finished my Primary education</w:t>
                            </w:r>
                          </w:p>
                          <w:p>
                            <w:pPr>
                              <w:rPr>
                                <w:rFonts w:hint="default" w:ascii="Al Tarikh" w:hAnsi="Al Tarikh" w:cs="Al Tarik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Al Tarikh" w:hAnsi="Al Tarikh" w:cs="Al Tarikh"/>
                                <w:sz w:val="36"/>
                                <w:szCs w:val="36"/>
                              </w:rPr>
                              <w:t>2013  Started my struggling</w:t>
                            </w:r>
                          </w:p>
                          <w:p>
                            <w:pPr>
                              <w:rPr>
                                <w:rFonts w:hint="default" w:ascii="Al Tarikh" w:hAnsi="Al Tarikh" w:cs="Al Tarik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Al Tarikh" w:hAnsi="Al Tarikh" w:cs="Al Tarikh"/>
                                <w:sz w:val="36"/>
                                <w:szCs w:val="36"/>
                              </w:rPr>
                              <w:t xml:space="preserve">2016  Seeking for my dream </w:t>
                            </w:r>
                          </w:p>
                          <w:p>
                            <w:pPr>
                              <w:rPr>
                                <w:rFonts w:hint="default" w:ascii="Al Tarikh" w:hAnsi="Al Tarikh" w:cs="Al Tarik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Al Tarikh" w:hAnsi="Al Tarikh" w:cs="Al Tarikh"/>
                                <w:sz w:val="36"/>
                                <w:szCs w:val="36"/>
                              </w:rPr>
                              <w:t>2019  Pass the College Entrance Exam</w:t>
                            </w:r>
                          </w:p>
                          <w:p>
                            <w:pPr>
                              <w:rPr>
                                <w:rFonts w:hint="default" w:ascii="Al Tarikh" w:hAnsi="Al Tarikh" w:cs="Al Tarikh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Al Tarikh" w:hAnsi="Al Tarikh" w:cs="Al Tarikh"/>
                                <w:sz w:val="36"/>
                                <w:szCs w:val="36"/>
                              </w:rPr>
                              <w:t>20--  Continue my study life in XMUM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5.95pt;margin-top:347.7pt;height:217.75pt;width:408.8pt;z-index:297857024;mso-width-relative:page;mso-height-relative:page;" fillcolor="#FFFFFF [3201]" filled="t" stroked="f" coordsize="21600,21600" o:gfxdata="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BYAAABkcnMvUEsBAhQAFAAAAAgAh07iQF7D0XHaAAAADAEAAA8AAAAA&#10;AAAAAQAgAAAAOAAAAGRycy9kb3ducmV2LnhtbFBLAQIUABQAAAAIAIdO4kDVcb04bgIAAKAEAAAO&#10;AAAAAAAAAAEAIAAAAD8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Al Tarikh" w:hAnsi="Al Tarikh" w:cs="Al Tarikh"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Al Tarikh" w:hAnsi="Al Tarikh" w:cs="Al Tarikh"/>
                          <w:sz w:val="36"/>
                          <w:szCs w:val="36"/>
                        </w:rPr>
                        <w:t>2001  Born in a small town</w:t>
                      </w:r>
                    </w:p>
                    <w:p>
                      <w:pPr>
                        <w:rPr>
                          <w:rFonts w:hint="default" w:ascii="Al Tarikh" w:hAnsi="Al Tarikh" w:cs="Al Tarikh"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Al Tarikh" w:hAnsi="Al Tarikh" w:cs="Al Tarikh"/>
                          <w:sz w:val="36"/>
                          <w:szCs w:val="36"/>
                        </w:rPr>
                        <w:t>2007  Finished my Primary education</w:t>
                      </w:r>
                    </w:p>
                    <w:p>
                      <w:pPr>
                        <w:rPr>
                          <w:rFonts w:hint="default" w:ascii="Al Tarikh" w:hAnsi="Al Tarikh" w:cs="Al Tarikh"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Al Tarikh" w:hAnsi="Al Tarikh" w:cs="Al Tarikh"/>
                          <w:sz w:val="36"/>
                          <w:szCs w:val="36"/>
                        </w:rPr>
                        <w:t>2013  Started my struggling</w:t>
                      </w:r>
                    </w:p>
                    <w:p>
                      <w:pPr>
                        <w:rPr>
                          <w:rFonts w:hint="default" w:ascii="Al Tarikh" w:hAnsi="Al Tarikh" w:cs="Al Tarikh"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Al Tarikh" w:hAnsi="Al Tarikh" w:cs="Al Tarikh"/>
                          <w:sz w:val="36"/>
                          <w:szCs w:val="36"/>
                        </w:rPr>
                        <w:t xml:space="preserve">2016  Seeking for my dream </w:t>
                      </w:r>
                    </w:p>
                    <w:p>
                      <w:pPr>
                        <w:rPr>
                          <w:rFonts w:hint="default" w:ascii="Al Tarikh" w:hAnsi="Al Tarikh" w:cs="Al Tarikh"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Al Tarikh" w:hAnsi="Al Tarikh" w:cs="Al Tarikh"/>
                          <w:sz w:val="36"/>
                          <w:szCs w:val="36"/>
                        </w:rPr>
                        <w:t>2019  Pass the College Entrance Exam</w:t>
                      </w:r>
                    </w:p>
                    <w:p>
                      <w:pPr>
                        <w:rPr>
                          <w:rFonts w:hint="default" w:ascii="Al Tarikh" w:hAnsi="Al Tarikh" w:cs="Al Tarikh"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Al Tarikh" w:hAnsi="Al Tarikh" w:cs="Al Tarikh"/>
                          <w:sz w:val="36"/>
                          <w:szCs w:val="36"/>
                        </w:rPr>
                        <w:t>20--  Continue my study life in XMUM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3115310</wp:posOffset>
                </wp:positionH>
                <wp:positionV relativeFrom="paragraph">
                  <wp:posOffset>3819525</wp:posOffset>
                </wp:positionV>
                <wp:extent cx="1425575" cy="457200"/>
                <wp:effectExtent l="0" t="0" r="0" b="0"/>
                <wp:wrapNone/>
                <wp:docPr id="25" name="02姓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557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30303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03032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2姓名" o:spid="_x0000_s1026" o:spt="202" type="#_x0000_t202" style="position:absolute;left:0pt;margin-left:245.3pt;margin-top:300.75pt;height:36pt;width:112.25pt;z-index:251746304;mso-width-relative:page;mso-height-relative:page;" filled="f" stroked="f" coordsize="21600,21600" o:gfxdata="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BSwOKe3AAAAAsBAAAPAAAAAAAAAAEAIAAAADgAAABkcnMvZG93bnJldi54&#10;bWxQSwECFAAUAAAACACHTuJANy0YUBkCAAAVBAAADgAAAAAAAAABACAAAABB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303032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03032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3958590</wp:posOffset>
                </wp:positionH>
                <wp:positionV relativeFrom="paragraph">
                  <wp:posOffset>2783205</wp:posOffset>
                </wp:positionV>
                <wp:extent cx="3380105" cy="805815"/>
                <wp:effectExtent l="0" t="0" r="0" b="0"/>
                <wp:wrapNone/>
                <wp:docPr id="16" name="02求职意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0105" cy="805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方正兰亭黑_GBK" w:hAnsi="方正兰亭黑_GBK" w:eastAsia="方正兰亭黑_GBK" w:cs="方正兰亭黑_GBK"/>
                                <w:color w:val="3030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303032"/>
                                <w:sz w:val="24"/>
                                <w:szCs w:val="24"/>
                              </w:rPr>
                              <w:t>Graduated from FUAN NO.1 High School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方正兰亭黑_GBK" w:hAnsi="方正兰亭黑_GBK" w:eastAsia="方正兰亭黑_GBK" w:cs="方正兰亭黑_GBK"/>
                                <w:color w:val="3030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303032"/>
                                <w:sz w:val="24"/>
                                <w:szCs w:val="24"/>
                              </w:rPr>
                              <w:t>Studying in XIAMEN University Malaysia</w:t>
                            </w:r>
                          </w:p>
                          <w:p>
                            <w:pPr>
                              <w:spacing w:line="480" w:lineRule="auto"/>
                              <w:jc w:val="left"/>
                              <w:rPr>
                                <w:rFonts w:hint="eastAsia" w:ascii="方正兰亭黑_GBK" w:hAnsi="方正兰亭黑_GBK" w:eastAsia="方正兰亭黑_GBK" w:cs="方正兰亭黑_GBK"/>
                                <w:color w:val="30303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2求职意向" o:spid="_x0000_s1026" o:spt="202" type="#_x0000_t202" style="position:absolute;left:0pt;margin-left:311.7pt;margin-top:219.15pt;height:63.45pt;width:266.15pt;z-index:251743232;mso-width-relative:page;mso-height-relative:page;" filled="f" stroked="f" coordsize="21600,21600" o:gfxdata="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m7NbztwAAAAMAQAADwAAAAAAAAABACAAAAA4AAAAZHJz&#10;L2Rvd25yZXYueG1sUEsBAhQAFAAAAAgAh07iQEKsbgMjAgAAHAQAAA4AAAAAAAAAAQAgAAAAQ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方正兰亭黑_GBK" w:hAnsi="方正兰亭黑_GBK" w:eastAsia="方正兰亭黑_GBK" w:cs="方正兰亭黑_GBK"/>
                          <w:color w:val="303032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303032"/>
                          <w:sz w:val="24"/>
                          <w:szCs w:val="24"/>
                        </w:rPr>
                        <w:t>Graduated from FUAN NO.1 High School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方正兰亭黑_GBK" w:hAnsi="方正兰亭黑_GBK" w:eastAsia="方正兰亭黑_GBK" w:cs="方正兰亭黑_GBK"/>
                          <w:color w:val="303032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303032"/>
                          <w:sz w:val="24"/>
                          <w:szCs w:val="24"/>
                        </w:rPr>
                        <w:t>Studying in XIAMEN University Malaysia</w:t>
                      </w:r>
                    </w:p>
                    <w:p>
                      <w:pPr>
                        <w:spacing w:line="480" w:lineRule="auto"/>
                        <w:jc w:val="left"/>
                        <w:rPr>
                          <w:rFonts w:hint="eastAsia" w:ascii="方正兰亭黑_GBK" w:hAnsi="方正兰亭黑_GBK" w:eastAsia="方正兰亭黑_GBK" w:cs="方正兰亭黑_GBK"/>
                          <w:color w:val="30303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3101975</wp:posOffset>
                </wp:positionH>
                <wp:positionV relativeFrom="paragraph">
                  <wp:posOffset>2286000</wp:posOffset>
                </wp:positionV>
                <wp:extent cx="1347470" cy="457200"/>
                <wp:effectExtent l="0" t="0" r="0" b="0"/>
                <wp:wrapNone/>
                <wp:docPr id="13" name="02姓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47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color w:val="30303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303032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2姓名" o:spid="_x0000_s1026" o:spt="202" type="#_x0000_t202" style="position:absolute;left:0pt;margin-left:244.25pt;margin-top:180pt;height:36pt;width:106.1pt;z-index:251739136;mso-width-relative:page;mso-height-relative:page;" filled="f" stroked="f" coordsize="21600,21600" o:gfxdata="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Djf8bh3AAAAAsBAAAPAAAAAAAAAAEAIAAAADgAAABkcnMvZG93bnJldi54&#10;bWxQSwECFAAUAAAACACHTuJAXxABJRkCAAAVBAAADgAAAAAAAAABACAAAABBAQAAZHJzL2Uyb0Rv&#10;Yy54bWxQSwUGAAAAAAYABgBZAQAAz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color w:val="303032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303032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885440" behindDoc="0" locked="0" layoutInCell="1" allowOverlap="1">
                <wp:simplePos x="0" y="0"/>
                <wp:positionH relativeFrom="column">
                  <wp:posOffset>5564505</wp:posOffset>
                </wp:positionH>
                <wp:positionV relativeFrom="paragraph">
                  <wp:posOffset>662940</wp:posOffset>
                </wp:positionV>
                <wp:extent cx="2269490" cy="1162685"/>
                <wp:effectExtent l="0" t="0" r="0" b="0"/>
                <wp:wrapNone/>
                <wp:docPr id="51" name="04生日lis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9490" cy="1162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80" w:lineRule="auto"/>
                              <w:jc w:val="left"/>
                              <w:rPr>
                                <w:rFonts w:hint="default" w:ascii="方正兰亭黑_GBK" w:hAnsi="方正兰亭黑_GBK" w:eastAsia="方正兰亭黑_GBK" w:cs="方正兰亭黑_GBK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Education</w:t>
                            </w: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:  </w:t>
                            </w: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grduate</w:t>
                            </w:r>
                          </w:p>
                          <w:p>
                            <w:pPr>
                              <w:spacing w:line="480" w:lineRule="auto"/>
                              <w:jc w:val="left"/>
                              <w:rPr>
                                <w:rFonts w:hint="eastAsia" w:ascii="方正兰亭黑_GBK" w:hAnsi="方正兰亭黑_GBK" w:eastAsia="方正兰亭黑_GBK" w:cs="方正兰亭黑_GBK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Major</w:t>
                            </w: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Computer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4生日list" o:spid="_x0000_s1026" o:spt="202" type="#_x0000_t202" style="position:absolute;left:0pt;margin-left:438.15pt;margin-top:52.2pt;height:91.55pt;width:178.7pt;z-index:253885440;mso-width-relative:page;mso-height-relative:page;" filled="f" stroked="f" coordsize="21600,21600" o:gfxdata="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A39ibV3AAAAAwBAAAPAAAAAAAAAAEAIAAAADgAAABkcnMvZG93bnJl&#10;di54bWxQSwECFAAUAAAACACHTuJAhVL64xwCAAAaBAAADgAAAAAAAAABACAAAABB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80" w:lineRule="auto"/>
                        <w:jc w:val="left"/>
                        <w:rPr>
                          <w:rFonts w:hint="default" w:ascii="方正兰亭黑_GBK" w:hAnsi="方正兰亭黑_GBK" w:eastAsia="方正兰亭黑_GBK" w:cs="方正兰亭黑_GBK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Education</w:t>
                      </w: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:  </w:t>
                      </w: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grduate</w:t>
                      </w:r>
                    </w:p>
                    <w:p>
                      <w:pPr>
                        <w:spacing w:line="480" w:lineRule="auto"/>
                        <w:jc w:val="left"/>
                        <w:rPr>
                          <w:rFonts w:hint="eastAsia" w:ascii="方正兰亭黑_GBK" w:hAnsi="方正兰亭黑_GBK" w:eastAsia="方正兰亭黑_GBK" w:cs="方正兰亭黑_GBK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Major</w:t>
                      </w: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Computer Science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3487420</wp:posOffset>
                </wp:positionV>
                <wp:extent cx="894080" cy="1244600"/>
                <wp:effectExtent l="0" t="0" r="0" b="0"/>
                <wp:wrapNone/>
                <wp:docPr id="24" name="05联系lis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6555" y="5445760"/>
                          <a:ext cx="894080" cy="1244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80" w:lineRule="auto"/>
                              <w:jc w:val="left"/>
                              <w:rPr>
                                <w:rFonts w:hint="default" w:ascii="方正兰亭黑_GBK" w:hAnsi="方正兰亭黑_GBK" w:eastAsia="方正兰亭黑_GBK" w:cs="方正兰亭黑_GBK"/>
                                <w:color w:val="17181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17181E"/>
                                <w:sz w:val="20"/>
                                <w:szCs w:val="20"/>
                              </w:rPr>
                              <w:t>Mobile</w:t>
                            </w: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17181E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>
                            <w:pPr>
                              <w:spacing w:line="480" w:lineRule="auto"/>
                              <w:jc w:val="left"/>
                              <w:rPr>
                                <w:rFonts w:hint="default" w:ascii="方正兰亭黑_GBK" w:hAnsi="方正兰亭黑_GBK" w:eastAsia="方正兰亭黑_GBK" w:cs="方正兰亭黑_GBK"/>
                                <w:color w:val="17181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17181E"/>
                                <w:sz w:val="20"/>
                                <w:szCs w:val="20"/>
                              </w:rPr>
                              <w:t>WeChat</w:t>
                            </w: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17181E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>
                            <w:pPr>
                              <w:spacing w:line="480" w:lineRule="auto"/>
                              <w:jc w:val="left"/>
                              <w:rPr>
                                <w:rFonts w:hint="default" w:ascii="方正兰亭黑_GBK" w:hAnsi="方正兰亭黑_GBK" w:eastAsia="方正兰亭黑_GBK" w:cs="方正兰亭黑_GBK"/>
                                <w:color w:val="17181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17181E"/>
                                <w:sz w:val="20"/>
                                <w:szCs w:val="20"/>
                              </w:rPr>
                              <w:t>Email</w:t>
                            </w: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17181E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>
                            <w:pPr>
                              <w:spacing w:line="480" w:lineRule="auto"/>
                              <w:jc w:val="left"/>
                              <w:rPr>
                                <w:rFonts w:hint="default" w:ascii="方正兰亭黑_GBK" w:hAnsi="方正兰亭黑_GBK" w:eastAsia="方正兰亭黑_GBK" w:cs="方正兰亭黑_GBK"/>
                                <w:color w:val="17181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17181E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80" w:lineRule="auto"/>
                              <w:jc w:val="both"/>
                              <w:rPr>
                                <w:rFonts w:hint="eastAsia" w:ascii="方正兰亭黑_GBK" w:hAnsi="方正兰亭黑_GBK" w:eastAsia="方正兰亭黑_GBK" w:cs="方正兰亭黑_GBK"/>
                                <w:color w:val="17181E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5联系list" o:spid="_x0000_s1026" o:spt="202" type="#_x0000_t202" style="position:absolute;left:0pt;margin-left:34.3pt;margin-top:274.6pt;height:98pt;width:70.4pt;z-index:251734016;mso-width-relative:page;mso-height-relative:page;" filled="f" stroked="f" coordsize="21600,21600" o:gfxdata="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u9DMsdsAAAAKAQAADwAAAAAAAAABACAAAAA4AAAA&#10;ZHJzL2Rvd25yZXYueG1sUEsBAhQAFAAAAAgAh07iQH+nsIcnAgAAJQQAAA4AAAAAAAAAAQAgAAAA&#10;Q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80" w:lineRule="auto"/>
                        <w:jc w:val="left"/>
                        <w:rPr>
                          <w:rFonts w:hint="default" w:ascii="方正兰亭黑_GBK" w:hAnsi="方正兰亭黑_GBK" w:eastAsia="方正兰亭黑_GBK" w:cs="方正兰亭黑_GBK"/>
                          <w:color w:val="17181E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17181E"/>
                          <w:sz w:val="20"/>
                          <w:szCs w:val="20"/>
                        </w:rPr>
                        <w:t>Mobile</w:t>
                      </w: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17181E"/>
                          <w:sz w:val="20"/>
                          <w:szCs w:val="20"/>
                        </w:rPr>
                        <w:t>:</w:t>
                      </w:r>
                    </w:p>
                    <w:p>
                      <w:pPr>
                        <w:spacing w:line="480" w:lineRule="auto"/>
                        <w:jc w:val="left"/>
                        <w:rPr>
                          <w:rFonts w:hint="default" w:ascii="方正兰亭黑_GBK" w:hAnsi="方正兰亭黑_GBK" w:eastAsia="方正兰亭黑_GBK" w:cs="方正兰亭黑_GBK"/>
                          <w:color w:val="17181E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17181E"/>
                          <w:sz w:val="20"/>
                          <w:szCs w:val="20"/>
                        </w:rPr>
                        <w:t>WeChat</w:t>
                      </w: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17181E"/>
                          <w:sz w:val="20"/>
                          <w:szCs w:val="20"/>
                        </w:rPr>
                        <w:t>:</w:t>
                      </w:r>
                    </w:p>
                    <w:p>
                      <w:pPr>
                        <w:spacing w:line="480" w:lineRule="auto"/>
                        <w:jc w:val="left"/>
                        <w:rPr>
                          <w:rFonts w:hint="default" w:ascii="方正兰亭黑_GBK" w:hAnsi="方正兰亭黑_GBK" w:eastAsia="方正兰亭黑_GBK" w:cs="方正兰亭黑_GBK"/>
                          <w:color w:val="17181E"/>
                          <w:sz w:val="20"/>
                          <w:szCs w:val="20"/>
                        </w:rPr>
                      </w:pP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17181E"/>
                          <w:sz w:val="20"/>
                          <w:szCs w:val="20"/>
                        </w:rPr>
                        <w:t>Email</w:t>
                      </w: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17181E"/>
                          <w:sz w:val="20"/>
                          <w:szCs w:val="20"/>
                        </w:rPr>
                        <w:t>:</w:t>
                      </w:r>
                    </w:p>
                    <w:p>
                      <w:pPr>
                        <w:spacing w:line="480" w:lineRule="auto"/>
                        <w:jc w:val="left"/>
                        <w:rPr>
                          <w:rFonts w:hint="default" w:ascii="方正兰亭黑_GBK" w:hAnsi="方正兰亭黑_GBK" w:eastAsia="方正兰亭黑_GBK" w:cs="方正兰亭黑_GBK"/>
                          <w:color w:val="17181E"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17181E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spacing w:line="480" w:lineRule="auto"/>
                        <w:jc w:val="both"/>
                        <w:rPr>
                          <w:rFonts w:hint="eastAsia" w:ascii="方正兰亭黑_GBK" w:hAnsi="方正兰亭黑_GBK" w:eastAsia="方正兰亭黑_GBK" w:cs="方正兰亭黑_GBK"/>
                          <w:color w:val="17181E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290195</wp:posOffset>
                </wp:positionH>
                <wp:positionV relativeFrom="paragraph">
                  <wp:posOffset>2969260</wp:posOffset>
                </wp:positionV>
                <wp:extent cx="2401570" cy="7443470"/>
                <wp:effectExtent l="0" t="0" r="11430" b="24130"/>
                <wp:wrapNone/>
                <wp:docPr id="1" name="左侧黑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87755" y="607695"/>
                          <a:ext cx="2401570" cy="7443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左侧黑背景" o:spid="_x0000_s1026" o:spt="1" style="position:absolute;left:0pt;margin-left:22.85pt;margin-top:233.8pt;height:586.1pt;width:189.1pt;z-index:251658240;v-text-anchor:middle;mso-width-relative:page;mso-height-relative:page;" fillcolor="#F2F2F2 [3052]" filled="t" stroked="f" coordsize="21600,21600" o:gfxdata="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FgAAAGRycy9QSwECFAAUAAAACACHTuJA&#10;GeVmtd0AAAALAQAADwAAAAAAAAABACAAAAA4AAAAZHJzL2Rvd25yZXYueG1sUEsBAhQAFAAAAAgA&#10;h07iQDRMHhl8AgAAsgQAAA4AAAAAAAAAAQAgAAAAQgEAAGRycy9lMm9Eb2MueG1sUEsFBgAAAAAG&#10;AAYAWQEAAD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3055620</wp:posOffset>
                </wp:positionV>
                <wp:extent cx="3018155" cy="406400"/>
                <wp:effectExtent l="0" t="0" r="0" b="0"/>
                <wp:wrapNone/>
                <wp:docPr id="21" name="05联系方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8155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华文宋体" w:hAnsi="华文宋体" w:eastAsia="华文宋体" w:cs="华文宋体"/>
                                <w:color w:val="17181E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华文宋体" w:hAnsi="华文宋体" w:eastAsia="华文宋体" w:cs="华文宋体"/>
                                <w:color w:val="17181E"/>
                                <w:sz w:val="36"/>
                                <w:szCs w:val="36"/>
                              </w:rP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5联系方式" o:spid="_x0000_s1026" o:spt="202" type="#_x0000_t202" style="position:absolute;left:0pt;margin-left:33.9pt;margin-top:240.6pt;height:32pt;width:237.65pt;z-index:251729920;mso-width-relative:page;mso-height-relative:page;" filled="f" stroked="f" coordsize="21600,21600" o:gfxdata="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ssgv59sAAAAKAQAADwAAAAAAAAABACAAAAA4AAAA&#10;ZHJzL2Rvd25yZXYueG1sUEsBAhQAFAAAAAgAh07iQMZDuuYnAgAAGwQAAA4AAAAAAAAAAQAgAAAA&#10;Q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华文宋体" w:hAnsi="华文宋体" w:eastAsia="华文宋体" w:cs="华文宋体"/>
                          <w:color w:val="17181E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华文宋体" w:hAnsi="华文宋体" w:eastAsia="华文宋体" w:cs="华文宋体"/>
                          <w:color w:val="17181E"/>
                          <w:sz w:val="36"/>
                          <w:szCs w:val="36"/>
                        </w:rPr>
                        <w:t>Contact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>
                <wp:simplePos x="0" y="0"/>
                <wp:positionH relativeFrom="column">
                  <wp:posOffset>314960</wp:posOffset>
                </wp:positionH>
                <wp:positionV relativeFrom="paragraph">
                  <wp:posOffset>1009015</wp:posOffset>
                </wp:positionV>
                <wp:extent cx="2440940" cy="819150"/>
                <wp:effectExtent l="0" t="0" r="0" b="0"/>
                <wp:wrapNone/>
                <wp:docPr id="3" name="02姓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1655" y="2296795"/>
                          <a:ext cx="2440940" cy="819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color w:val="FFFFFF"/>
                                <w:sz w:val="52"/>
                                <w:szCs w:val="52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FFFFFF"/>
                                <w:sz w:val="52"/>
                                <w:szCs w:val="52"/>
                                <w14:glow w14:rad="0">
                                  <w14:srgbClr w14:val="000000"/>
                                </w14:glow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0160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Ruan Zhiyuan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2姓名" o:spid="_x0000_s1026" o:spt="202" type="#_x0000_t202" style="position:absolute;left:0pt;margin-left:24.8pt;margin-top:79.45pt;height:64.5pt;width:192.2pt;z-index:252116992;mso-width-relative:page;mso-height-relative:page;" filled="f" stroked="f" coordsize="21600,21600" o:gfxdata="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+KIew9sAAAAKAQAADwAAAAAAAAABACAAAAA4AAAA&#10;ZHJzL2Rvd25yZXYueG1sUEsBAhQAFAAAAAgAh07iQHfMz7InAgAAIAQAAA4AAAAAAAAAAQAgAAAA&#10;Q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ascii="微软雅黑" w:hAnsi="微软雅黑" w:eastAsia="微软雅黑" w:cs="微软雅黑"/>
                          <w:color w:val="FFFFFF"/>
                          <w:sz w:val="52"/>
                          <w:szCs w:val="52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FFFFFF"/>
                          <w:sz w:val="52"/>
                          <w:szCs w:val="52"/>
                          <w14:glow w14:rad="0">
                            <w14:srgbClr w14:val="000000"/>
                          </w14:glow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10160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Ruan Zhiyuan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349885</wp:posOffset>
                </wp:positionV>
                <wp:extent cx="2401570" cy="2326005"/>
                <wp:effectExtent l="6350" t="6350" r="30480" b="29845"/>
                <wp:wrapNone/>
                <wp:docPr id="22" name="左侧黑背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1570" cy="232600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侧黑背景" o:spid="_x0000_s1026" o:spt="3" type="#_x0000_t3" style="position:absolute;left:0pt;margin-left:22.25pt;margin-top:27.55pt;height:183.15pt;width:189.1pt;z-index:251810816;v-text-anchor:middle;mso-width-relative:page;mso-height-relative:page;" fillcolor="#DEEBF7 [660]" filled="t" stroked="t" coordsize="21600,21600" o:gfxdata="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FgAAAGRycy9QSwECFAAUAAAA&#10;CACHTuJA4Njc19gAAAAJAQAADwAAAAAAAAABACAAAAA4AAAAZHJzL2Rvd25yZXYueG1sUEsBAhQA&#10;FAAAAAgAh07iQP1fAmCHAgAA6wQAAA4AAAAAAAAAAQAgAAAAPQEAAGRycy9lMm9Eb2MueG1sUEsF&#10;BgAAAAAGAAYAWQEAADY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7856000" behindDoc="0" locked="0" layoutInCell="1" allowOverlap="1">
                <wp:simplePos x="0" y="0"/>
                <wp:positionH relativeFrom="column">
                  <wp:posOffset>586105</wp:posOffset>
                </wp:positionH>
                <wp:positionV relativeFrom="paragraph">
                  <wp:posOffset>9602470</wp:posOffset>
                </wp:positionV>
                <wp:extent cx="1252220" cy="76200"/>
                <wp:effectExtent l="0" t="0" r="17780" b="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220" cy="76200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15pt;margin-top:756.1pt;height:6pt;width:98.6pt;z-index:297856000;v-text-anchor:middle;mso-width-relative:page;mso-height-relative:page;" fillcolor="#333F50" filled="t" stroked="f" coordsize="21600,21600" o:gfxdata="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od4ZXtkAAAAMAQAADwAAAAAAAAABACAAAAA4AAAAZHJzL2Rvd25yZXYueG1sUEsB&#10;AhQAFAAAAAgAh07iQGLRt3FQAgAAfgQAAA4AAAAAAAAAAQAgAAAAPg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5545856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9603105</wp:posOffset>
                </wp:positionV>
                <wp:extent cx="1794510" cy="71755"/>
                <wp:effectExtent l="0" t="0" r="8890" b="444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71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55pt;margin-top:756.15pt;height:5.65pt;width:141.3pt;z-index:295545856;v-text-anchor:middle;mso-width-relative:page;mso-height-relative:page;" fillcolor="#D9D9D9 [2732]" filled="t" stroked="f" coordsize="21600,21600" o:gfxdata="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BHhPOh2QAAAAwBAAAPAAAAAAAAAAEAIAAAADgAAABk&#10;cnMvZG93bnJldi54bWxQSwECFAAUAAAACACHTuJAc32A5WECAACgBAAADgAAAAAAAAABACAAAAA+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2446464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9147810</wp:posOffset>
                </wp:positionV>
                <wp:extent cx="1794510" cy="71755"/>
                <wp:effectExtent l="0" t="0" r="8890" b="444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71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35pt;margin-top:720.3pt;height:5.65pt;width:141.3pt;z-index:272446464;v-text-anchor:middle;mso-width-relative:page;mso-height-relative:page;" fillcolor="#D9D9D9 [2732]" filled="t" stroked="f" coordsize="21600,21600" o:gfxdata="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FX3B9/aAAAADAEAAA8AAAAAAAAAAQAgAAAAOAAA&#10;AGRycy9kb3ducmV2LnhtbFBLAQIUABQAAAAIAIdO4kB0I5nsYgIAAKAEAAAOAAAAAAAAAAEAIAAA&#10;AD8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4756608" behindDoc="0" locked="0" layoutInCell="1" allowOverlap="1">
                <wp:simplePos x="0" y="0"/>
                <wp:positionH relativeFrom="column">
                  <wp:posOffset>583565</wp:posOffset>
                </wp:positionH>
                <wp:positionV relativeFrom="paragraph">
                  <wp:posOffset>9147175</wp:posOffset>
                </wp:positionV>
                <wp:extent cx="1492250" cy="76200"/>
                <wp:effectExtent l="0" t="0" r="6350" b="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76200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95pt;margin-top:720.25pt;height:6pt;width:117.5pt;z-index:274756608;v-text-anchor:middle;mso-width-relative:page;mso-height-relative:page;" fillcolor="#333F50" filled="t" stroked="f" coordsize="21600,21600" o:gfxdata="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R82bGtgAAAAMAQAADwAAAAAAAAABACAAAAA4AAAAZHJzL2Rvd25yZXYueG1sUEsB&#10;AhQAFAAAAAgAh07iQFKp8apRAgAAfgQAAA4AAAAAAAAAAQAgAAAAPQEAAGRycy9lMm9Eb2MueG1s&#10;UEsFBgAAAAAGAAYAWQEAAA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3206912" behindDoc="0" locked="0" layoutInCell="1" allowOverlap="1">
                <wp:simplePos x="0" y="0"/>
                <wp:positionH relativeFrom="column">
                  <wp:posOffset>588645</wp:posOffset>
                </wp:positionH>
                <wp:positionV relativeFrom="paragraph">
                  <wp:posOffset>8676005</wp:posOffset>
                </wp:positionV>
                <wp:extent cx="1651000" cy="76200"/>
                <wp:effectExtent l="0" t="0" r="0" b="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76200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35pt;margin-top:683.15pt;height:6pt;width:130pt;z-index:263206912;v-text-anchor:middle;mso-width-relative:page;mso-height-relative:page;" fillcolor="#333F50" filled="t" stroked="f" coordsize="21600,21600" o:gfxdata="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HTDn9HZAAAADAEAAA8AAAAAAAAAAQAgAAAAOAAAAGRycy9kb3ducmV2LnhtbFBLAQIU&#10;ABQAAAAIAIdO4kAw9/qFTgIAAH4EAAAOAAAAAAAAAAEAIAAAAD4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896768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8676640</wp:posOffset>
                </wp:positionV>
                <wp:extent cx="1794510" cy="71755"/>
                <wp:effectExtent l="0" t="0" r="8890" b="444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71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75pt;margin-top:683.2pt;height:5.65pt;width:141.3pt;z-index:260896768;v-text-anchor:middle;mso-width-relative:page;mso-height-relative:page;" fillcolor="#D9D9D9 [2732]" filled="t" stroked="f" coordsize="21600,21600" o:gfxdata="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FgAAAGRycy9QSwECFAAUAAAACACHTuJAiTv79NkAAAAMAQAADwAAAAAAAAABACAAAAA4AAAA&#10;ZHJzL2Rvd25yZXYueG1sUEsBAhQAFAAAAAgAh07iQJErxu1iAgAAoAQAAA4AAAAAAAAAAQAgAAAA&#10;Pg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586624" behindDoc="0" locked="0" layoutInCell="1" allowOverlap="1">
                <wp:simplePos x="0" y="0"/>
                <wp:positionH relativeFrom="column">
                  <wp:posOffset>502285</wp:posOffset>
                </wp:positionH>
                <wp:positionV relativeFrom="paragraph">
                  <wp:posOffset>8284210</wp:posOffset>
                </wp:positionV>
                <wp:extent cx="596265" cy="434340"/>
                <wp:effectExtent l="0" t="0" r="0" b="0"/>
                <wp:wrapNone/>
                <wp:docPr id="59" name="06技能证书列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480" w:lineRule="auto"/>
                              <w:ind w:leftChars="0"/>
                              <w:jc w:val="left"/>
                              <w:rPr>
                                <w:rFonts w:hint="eastAsia" w:ascii="方正兰亭黑_GBK" w:hAnsi="方正兰亭黑_GBK" w:eastAsia="方正兰亭黑_GBK" w:cs="方正兰亭黑_GBK"/>
                                <w:color w:val="7F7F7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7F7F7F"/>
                                <w:sz w:val="24"/>
                                <w:szCs w:val="24"/>
                              </w:rPr>
                              <w:t>PPT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6技能证书列表" o:spid="_x0000_s1026" o:spt="202" type="#_x0000_t202" style="position:absolute;left:0pt;margin-left:39.55pt;margin-top:652.3pt;height:34.2pt;width:46.95pt;z-index:258586624;mso-width-relative:page;mso-height-relative:page;" filled="f" stroked="f" coordsize="21600,21600" o:gfxdata="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PSJcXfbAAAADAEAAA8AAAAAAAAA&#10;AQAgAAAAOAAAAGRycy9kb3ducmV2LnhtbFBLAQIUABQAAAAIAIdO4kCLf/JrMQIAACEEAAAOAAAA&#10;AAAAAAEAIAAAAEA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480" w:lineRule="auto"/>
                        <w:ind w:leftChars="0"/>
                        <w:jc w:val="left"/>
                        <w:rPr>
                          <w:rFonts w:hint="eastAsia" w:ascii="方正兰亭黑_GBK" w:hAnsi="方正兰亭黑_GBK" w:eastAsia="方正兰亭黑_GBK" w:cs="方正兰亭黑_GBK"/>
                          <w:color w:val="7F7F7F"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7F7F7F"/>
                          <w:sz w:val="24"/>
                          <w:szCs w:val="24"/>
                        </w:rPr>
                        <w:t>PPT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235712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9210675</wp:posOffset>
                </wp:positionV>
                <wp:extent cx="760095" cy="434340"/>
                <wp:effectExtent l="0" t="0" r="0" b="0"/>
                <wp:wrapNone/>
                <wp:docPr id="67" name="06技能证书列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480" w:lineRule="auto"/>
                              <w:ind w:leftChars="0"/>
                              <w:jc w:val="left"/>
                              <w:rPr>
                                <w:rFonts w:hint="eastAsia" w:ascii="方正兰亭黑_GBK" w:hAnsi="方正兰亭黑_GBK" w:eastAsia="方正兰亭黑_GBK" w:cs="方正兰亭黑_GBK"/>
                                <w:color w:val="7F7F7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7F7F7F"/>
                                <w:sz w:val="24"/>
                                <w:szCs w:val="24"/>
                              </w:rPr>
                              <w:t>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6技能证书列表" o:spid="_x0000_s1026" o:spt="202" type="#_x0000_t202" style="position:absolute;left:0pt;margin-left:38.35pt;margin-top:725.25pt;height:34.2pt;width:59.85pt;z-index:293235712;mso-width-relative:page;mso-height-relative:page;" filled="f" stroked="f" coordsize="21600,21600" o:gfxdata="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BMvysTcAAAADAEAAA8AAAAAAAAA&#10;AQAgAAAAOAAAAGRycy9kb3ducmV2LnhtbFBLAQIUABQAAAAIAIdO4kDIz7J9MAIAACEEAAAOAAAA&#10;AAAAAAEAIAAAAEE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480" w:lineRule="auto"/>
                        <w:ind w:leftChars="0"/>
                        <w:jc w:val="left"/>
                        <w:rPr>
                          <w:rFonts w:hint="eastAsia" w:ascii="方正兰亭黑_GBK" w:hAnsi="方正兰亭黑_GBK" w:eastAsia="方正兰亭黑_GBK" w:cs="方正兰亭黑_GBK"/>
                          <w:color w:val="7F7F7F"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7F7F7F"/>
                          <w:sz w:val="24"/>
                          <w:szCs w:val="24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136320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8755380</wp:posOffset>
                </wp:positionV>
                <wp:extent cx="760095" cy="434340"/>
                <wp:effectExtent l="0" t="0" r="0" b="0"/>
                <wp:wrapNone/>
                <wp:docPr id="65" name="06技能证书列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095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480" w:lineRule="auto"/>
                              <w:ind w:leftChars="0"/>
                              <w:jc w:val="left"/>
                              <w:rPr>
                                <w:rFonts w:hint="eastAsia" w:ascii="方正兰亭黑_GBK" w:hAnsi="方正兰亭黑_GBK" w:eastAsia="方正兰亭黑_GBK" w:cs="方正兰亭黑_GBK"/>
                                <w:color w:val="7F7F7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7F7F7F"/>
                                <w:sz w:val="24"/>
                                <w:szCs w:val="24"/>
                              </w:rPr>
                              <w:t>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6技能证书列表" o:spid="_x0000_s1026" o:spt="202" type="#_x0000_t202" style="position:absolute;left:0pt;margin-left:39.15pt;margin-top:689.4pt;height:34.2pt;width:59.85pt;z-index:270136320;mso-width-relative:page;mso-height-relative:page;" filled="f" stroked="f" coordsize="21600,21600" o:gfxdata="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BYAAABkcnMvUEsBAhQAFAAAAAgAh07iQEJXbqTcAAAADAEAAA8AAAAAAAAA&#10;AQAgAAAAOAAAAGRycy9kb3ducmV2LnhtbFBLAQIUABQAAAAIAIdO4kBsLzYqMAIAACEEAAAOAAAA&#10;AAAAAAEAIAAAAEE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480" w:lineRule="auto"/>
                        <w:ind w:leftChars="0"/>
                        <w:jc w:val="left"/>
                        <w:rPr>
                          <w:rFonts w:hint="eastAsia" w:ascii="方正兰亭黑_GBK" w:hAnsi="方正兰亭黑_GBK" w:eastAsia="方正兰亭黑_GBK" w:cs="方正兰亭黑_GBK"/>
                          <w:color w:val="7F7F7F"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7F7F7F"/>
                          <w:sz w:val="24"/>
                          <w:szCs w:val="24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277504" behindDoc="0" locked="0" layoutInCell="1" allowOverlap="1">
                <wp:simplePos x="0" y="0"/>
                <wp:positionH relativeFrom="column">
                  <wp:posOffset>584835</wp:posOffset>
                </wp:positionH>
                <wp:positionV relativeFrom="paragraph">
                  <wp:posOffset>8190230</wp:posOffset>
                </wp:positionV>
                <wp:extent cx="1522730" cy="76200"/>
                <wp:effectExtent l="0" t="0" r="1270" b="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730" cy="76200"/>
                        </a:xfrm>
                        <a:prstGeom prst="rect">
                          <a:avLst/>
                        </a:prstGeom>
                        <a:solidFill>
                          <a:srgbClr val="333F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05pt;margin-top:644.9pt;height:6pt;width:119.9pt;z-index:256277504;v-text-anchor:middle;mso-width-relative:page;mso-height-relative:page;" fillcolor="#333F50" filled="t" stroked="f" coordsize="21600,21600" o:gfxdata="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DT8los2AAAAAwBAAAPAAAAAAAAAAEAIAAAADgAAABkcnMvZG93bnJldi54bWxQSwEC&#10;FAAUAAAACACHTuJA+yCVeVACAAB+BAAADgAAAAAAAAABACAAAAA9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67360" behindDoc="0" locked="0" layoutInCell="1" allowOverlap="1">
                <wp:simplePos x="0" y="0"/>
                <wp:positionH relativeFrom="column">
                  <wp:posOffset>589915</wp:posOffset>
                </wp:positionH>
                <wp:positionV relativeFrom="paragraph">
                  <wp:posOffset>8190865</wp:posOffset>
                </wp:positionV>
                <wp:extent cx="1794510" cy="71755"/>
                <wp:effectExtent l="0" t="0" r="8890" b="444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3565" y="7785100"/>
                          <a:ext cx="1794510" cy="717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45pt;margin-top:644.95pt;height:5.65pt;width:141.3pt;z-index:253967360;v-text-anchor:middle;mso-width-relative:page;mso-height-relative:page;" fillcolor="#D9D9D9 [2732]" filled="t" stroked="f" coordsize="21600,21600" o:gfxdata="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FH/SvbaAAAADAEAAA8AAAAAAAAA&#10;AQAgAAAAOAAAAGRycy9kb3ducmV2LnhtbFBLAQIUABQAAAAIAIdO4kDjgdcnawIAAKsEAAAOAAAA&#10;AAAAAAEAIAAAAD8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66336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7769860</wp:posOffset>
                </wp:positionV>
                <wp:extent cx="768985" cy="434340"/>
                <wp:effectExtent l="0" t="0" r="0" b="0"/>
                <wp:wrapNone/>
                <wp:docPr id="55" name="06技能证书列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85" cy="43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480" w:lineRule="auto"/>
                              <w:ind w:leftChars="0"/>
                              <w:jc w:val="left"/>
                              <w:rPr>
                                <w:rFonts w:hint="eastAsia" w:ascii="方正兰亭黑_GBK" w:hAnsi="方正兰亭黑_GBK" w:eastAsia="方正兰亭黑_GBK" w:cs="方正兰亭黑_GBK"/>
                                <w:color w:val="7F7F7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7F7F7F"/>
                                <w:sz w:val="24"/>
                                <w:szCs w:val="24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6技能证书列表" o:spid="_x0000_s1026" o:spt="202" type="#_x0000_t202" style="position:absolute;left:0pt;margin-left:38.75pt;margin-top:611.8pt;height:34.2pt;width:60.55pt;z-index:253966336;mso-width-relative:page;mso-height-relative:page;" filled="f" stroked="f" coordsize="21600,21600" o:gfxdata="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WAAAAZHJzL1BLAQIUABQAAAAIAIdO4kDasxv33AAAAAwBAAAPAAAAAAAA&#10;AAEAIAAAADgAAABkcnMvZG93bnJldi54bWxQSwECFAAUAAAACACHTuJA/6JzEzECAAAhBAAADgAA&#10;AAAAAAABACAAAABB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480" w:lineRule="auto"/>
                        <w:ind w:leftChars="0"/>
                        <w:jc w:val="left"/>
                        <w:rPr>
                          <w:rFonts w:hint="eastAsia" w:ascii="方正兰亭黑_GBK" w:hAnsi="方正兰亭黑_GBK" w:eastAsia="方正兰亭黑_GBK" w:cs="方正兰亭黑_GBK"/>
                          <w:color w:val="7F7F7F"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7F7F7F"/>
                          <w:sz w:val="24"/>
                          <w:szCs w:val="24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64288" behindDoc="0" locked="0" layoutInCell="1" allowOverlap="1">
                <wp:simplePos x="0" y="0"/>
                <wp:positionH relativeFrom="column">
                  <wp:posOffset>589280</wp:posOffset>
                </wp:positionH>
                <wp:positionV relativeFrom="paragraph">
                  <wp:posOffset>7768590</wp:posOffset>
                </wp:positionV>
                <wp:extent cx="1800225" cy="0"/>
                <wp:effectExtent l="0" t="0" r="0" b="0"/>
                <wp:wrapNone/>
                <wp:docPr id="53" name="06技能证书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8595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06技能证书line" o:spid="_x0000_s1026" o:spt="20" style="position:absolute;left:0pt;margin-left:46.4pt;margin-top:611.7pt;height:0pt;width:141.75pt;z-index:253964288;mso-width-relative:page;mso-height-relative:page;" filled="f" stroked="t" coordsize="21600,21600" o:gfxdata="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tO1E4dcAAAAM&#10;AQAADwAAAAAAAAABACAAAAA4AAAAZHJzL2Rvd25yZXYueG1sUEsBAhQAFAAAAAgAh07iQEI07qrO&#10;AQAAZQMAAA4AAAAAAAAAAQAgAAAAPAEAAGRycy9lMm9Eb2MueG1sUEsFBgAAAAAGAAYAWQEAAHwF&#10;AAAAAA==&#10;">
                <v:fill on="f" focussize="0,0"/>
                <v:stroke weight="0.5pt" color="#58595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65312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7343140</wp:posOffset>
                </wp:positionV>
                <wp:extent cx="831215" cy="406400"/>
                <wp:effectExtent l="0" t="0" r="0" b="0"/>
                <wp:wrapNone/>
                <wp:docPr id="54" name="06技能证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215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华文宋体" w:hAnsi="华文宋体" w:eastAsia="华文宋体" w:cs="华文宋体"/>
                                <w:color w:val="17181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华文宋体" w:hAnsi="华文宋体" w:eastAsia="华文宋体" w:cs="华文宋体"/>
                                <w:color w:val="17181E"/>
                                <w:sz w:val="36"/>
                                <w:szCs w:val="36"/>
                              </w:rPr>
                              <w:t>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6技能证书" o:spid="_x0000_s1026" o:spt="202" type="#_x0000_t202" style="position:absolute;left:0pt;margin-left:39.75pt;margin-top:578.2pt;height:32pt;width:65.45pt;z-index:253965312;mso-width-relative:page;mso-height-relative:page;" filled="f" stroked="f" coordsize="21600,21600" o:gfxdata="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FgAAAGRycy9QSwECFAAUAAAACACHTuJAlbgViNsAAAAMAQAADwAAAAAAAAABACAAAAA4AAAA&#10;ZHJzL2Rvd25yZXYueG1sUEsBAhQAFAAAAAgAh07iQLgv5+UnAgAAGwQAAA4AAAAAAAAAAQAgAAAA&#10;Q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华文宋体" w:hAnsi="华文宋体" w:eastAsia="华文宋体" w:cs="华文宋体"/>
                          <w:color w:val="17181E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华文宋体" w:hAnsi="华文宋体" w:eastAsia="华文宋体" w:cs="华文宋体"/>
                          <w:color w:val="17181E"/>
                          <w:sz w:val="36"/>
                          <w:szCs w:val="36"/>
                        </w:rPr>
                        <w:t>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5425440</wp:posOffset>
                </wp:positionV>
                <wp:extent cx="2059940" cy="1664970"/>
                <wp:effectExtent l="0" t="0" r="0" b="0"/>
                <wp:wrapNone/>
                <wp:docPr id="26" name="06技能证书列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940" cy="166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="方正兰亭黑_GBK" w:hAnsi="方正兰亭黑_GBK" w:eastAsia="方正兰亭黑_GBK" w:cs="方正兰亭黑_GBK"/>
                                <w:color w:val="17181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17181E"/>
                                <w:sz w:val="24"/>
                                <w:szCs w:val="24"/>
                              </w:rPr>
                              <w:t>Singing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420" w:leftChars="0" w:hanging="420" w:firstLineChars="0"/>
                              <w:jc w:val="left"/>
                              <w:rPr>
                                <w:rFonts w:hint="default" w:ascii="方正兰亭黑_GBK" w:hAnsi="方正兰亭黑_GBK" w:eastAsia="方正兰亭黑_GBK" w:cs="方正兰亭黑_GBK"/>
                                <w:color w:val="17181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17181E"/>
                                <w:sz w:val="24"/>
                                <w:szCs w:val="24"/>
                              </w:rPr>
                              <w:t>Dancing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420" w:leftChars="0" w:hanging="420" w:firstLineChars="0"/>
                              <w:jc w:val="left"/>
                              <w:rPr>
                                <w:rFonts w:hint="eastAsia" w:ascii="方正兰亭黑_GBK" w:hAnsi="方正兰亭黑_GBK" w:eastAsia="方正兰亭黑_GBK" w:cs="方正兰亭黑_GBK"/>
                                <w:color w:val="17181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17181E"/>
                                <w:sz w:val="24"/>
                                <w:szCs w:val="24"/>
                              </w:rPr>
                              <w:t>Guitar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420" w:leftChars="0" w:hanging="420" w:firstLineChars="0"/>
                              <w:jc w:val="left"/>
                              <w:rPr>
                                <w:rFonts w:hint="eastAsia" w:ascii="方正兰亭黑_GBK" w:hAnsi="方正兰亭黑_GBK" w:eastAsia="方正兰亭黑_GBK" w:cs="方正兰亭黑_GBK"/>
                                <w:color w:val="17181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17181E"/>
                                <w:sz w:val="24"/>
                                <w:szCs w:val="24"/>
                              </w:rPr>
                              <w:t>Basetball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6技能证书列表" o:spid="_x0000_s1026" o:spt="202" type="#_x0000_t202" style="position:absolute;left:0pt;margin-left:38.4pt;margin-top:427.2pt;height:131.1pt;width:162.2pt;z-index:251738112;mso-width-relative:page;mso-height-relative:page;" filled="f" stroked="f" coordsize="21600,21600" o:gfxdata="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FgAAAGRycy9QSwECFAAUAAAACACHTuJAnAVJvdwAAAALAQAADwAAAAAA&#10;AAABACAAAAA4AAAAZHJzL2Rvd25yZXYueG1sUEsBAhQAFAAAAAgAh07iQGUpoNQyAgAAIwQAAA4A&#10;AAAAAAAAAQAgAAAAQQ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spacing w:line="480" w:lineRule="auto"/>
                        <w:ind w:left="420" w:leftChars="0" w:hanging="420" w:firstLineChars="0"/>
                        <w:jc w:val="left"/>
                        <w:rPr>
                          <w:rFonts w:hint="default" w:ascii="方正兰亭黑_GBK" w:hAnsi="方正兰亭黑_GBK" w:eastAsia="方正兰亭黑_GBK" w:cs="方正兰亭黑_GBK"/>
                          <w:color w:val="17181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17181E"/>
                          <w:sz w:val="24"/>
                          <w:szCs w:val="24"/>
                        </w:rPr>
                        <w:t>Singing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80" w:lineRule="auto"/>
                        <w:ind w:left="420" w:leftChars="0" w:hanging="420" w:firstLineChars="0"/>
                        <w:jc w:val="left"/>
                        <w:rPr>
                          <w:rFonts w:hint="default" w:ascii="方正兰亭黑_GBK" w:hAnsi="方正兰亭黑_GBK" w:eastAsia="方正兰亭黑_GBK" w:cs="方正兰亭黑_GBK"/>
                          <w:color w:val="17181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17181E"/>
                          <w:sz w:val="24"/>
                          <w:szCs w:val="24"/>
                        </w:rPr>
                        <w:t>Dancing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80" w:lineRule="auto"/>
                        <w:ind w:left="420" w:leftChars="0" w:hanging="420" w:firstLineChars="0"/>
                        <w:jc w:val="left"/>
                        <w:rPr>
                          <w:rFonts w:hint="eastAsia" w:ascii="方正兰亭黑_GBK" w:hAnsi="方正兰亭黑_GBK" w:eastAsia="方正兰亭黑_GBK" w:cs="方正兰亭黑_GBK"/>
                          <w:color w:val="17181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17181E"/>
                          <w:sz w:val="24"/>
                          <w:szCs w:val="24"/>
                        </w:rPr>
                        <w:t>Guitar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480" w:lineRule="auto"/>
                        <w:ind w:left="420" w:leftChars="0" w:hanging="420" w:firstLineChars="0"/>
                        <w:jc w:val="left"/>
                        <w:rPr>
                          <w:rFonts w:hint="eastAsia" w:ascii="方正兰亭黑_GBK" w:hAnsi="方正兰亭黑_GBK" w:eastAsia="方正兰亭黑_GBK" w:cs="方正兰亭黑_GBK"/>
                          <w:color w:val="17181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17181E"/>
                          <w:sz w:val="24"/>
                          <w:szCs w:val="24"/>
                        </w:rPr>
                        <w:t>Basetball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50400" behindDoc="1" locked="0" layoutInCell="1" allowOverlap="1">
            <wp:simplePos x="0" y="0"/>
            <wp:positionH relativeFrom="column">
              <wp:posOffset>3009265</wp:posOffset>
            </wp:positionH>
            <wp:positionV relativeFrom="paragraph">
              <wp:posOffset>3950335</wp:posOffset>
            </wp:positionV>
            <wp:extent cx="240665" cy="240665"/>
            <wp:effectExtent l="0" t="0" r="38735" b="39370"/>
            <wp:wrapTight wrapText="bothSides">
              <wp:wrapPolygon>
                <wp:start x="2394" y="2394"/>
                <wp:lineTo x="0" y="4787"/>
                <wp:lineTo x="0" y="19149"/>
                <wp:lineTo x="19149" y="19149"/>
                <wp:lineTo x="19149" y="4787"/>
                <wp:lineTo x="16756" y="2394"/>
                <wp:lineTo x="2394" y="2394"/>
              </wp:wrapPolygon>
            </wp:wrapTight>
            <wp:docPr id="36" name="图片 36" descr="公文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公文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66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3026410</wp:posOffset>
                </wp:positionH>
                <wp:positionV relativeFrom="paragraph">
                  <wp:posOffset>4296410</wp:posOffset>
                </wp:positionV>
                <wp:extent cx="414020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8.3pt;margin-top:338.3pt;height:0pt;width:326pt;z-index:251745280;mso-width-relative:page;mso-height-relative:page;" filled="f" stroked="t" coordsize="21600,21600" o:gfxdata="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bLHzoNgAAAAM&#10;AQAADwAAAAAAAAABACAAAAA4AAAAZHJzL2Rvd25yZXYueG1sUEsBAhQAFAAAAAgAh07iQGFgyXTN&#10;AQAAZQMAAA4AAAAAAAAAAQAgAAAAPQEAAGRycy9lMm9Eb2MueG1sUEsFBgAAAAAGAAYAWQEAAHwF&#10;AAAAAA==&#10;">
                <v:fill on="f" focussize="0,0"/>
                <v:stroke weight="0.5pt" color="#E7E6E6 [32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1270</wp:posOffset>
                </wp:positionV>
                <wp:extent cx="7593965" cy="1981200"/>
                <wp:effectExtent l="0" t="0" r="635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05" y="10795"/>
                          <a:ext cx="7593965" cy="19812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2pt;margin-top:0.1pt;height:156pt;width:597.95pt;z-index:251657216;v-text-anchor:middle;mso-width-relative:page;mso-height-relative:page;" fillcolor="#333F50 [2415]" filled="t" stroked="f" coordsize="21600,21600" o:gfxdata="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KkAlojUAAAABgEAAA8AAAAAAAAAAQAgAAAAOAAA&#10;AGRycy9kb3ducmV2LnhtbFBLAQIUABQAAAAIAIdO4kB1cKy0aAIAAKgEAAAOAAAAAAAAAAEAIAAA&#10;ADk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ragraph">
                  <wp:posOffset>774700</wp:posOffset>
                </wp:positionV>
                <wp:extent cx="288290" cy="288290"/>
                <wp:effectExtent l="0" t="0" r="16510" b="16510"/>
                <wp:wrapNone/>
                <wp:docPr id="61" name="03b地点icon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3b地点icon圆" o:spid="_x0000_s1026" o:spt="3" type="#_x0000_t3" style="position:absolute;left:0pt;margin-left:237.85pt;margin-top:61pt;height:22.7pt;width:22.7pt;z-index:251760640;v-text-anchor:middle;mso-width-relative:page;mso-height-relative:page;" filled="t" stroked="f" coordsize="21600,21600" o:gfxdata="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">
                <v:fill type="frame" on="t" focussize="0,0" recolor="t" rotate="t" r:id="rId5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3020695</wp:posOffset>
                </wp:positionH>
                <wp:positionV relativeFrom="paragraph">
                  <wp:posOffset>1152525</wp:posOffset>
                </wp:positionV>
                <wp:extent cx="288290" cy="288290"/>
                <wp:effectExtent l="0" t="0" r="16510" b="16510"/>
                <wp:wrapNone/>
                <wp:docPr id="7" name="03b地点icon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3b地点icon圆" o:spid="_x0000_s1026" o:spt="3" type="#_x0000_t3" style="position:absolute;left:0pt;margin-left:237.85pt;margin-top:90.75pt;height:22.7pt;width:22.7pt;z-index:251660288;v-text-anchor:middle;mso-width-relative:page;mso-height-relative:page;" filled="t" stroked="f" coordsize="21600,21600" o:gfxdata="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">
                <v:fill type="frame" on="t" focussize="0,0" recolor="t" rotate="t" r:id="rId5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71328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657225</wp:posOffset>
                </wp:positionV>
                <wp:extent cx="1681480" cy="788670"/>
                <wp:effectExtent l="0" t="0" r="0" b="0"/>
                <wp:wrapNone/>
                <wp:docPr id="50" name="04生日lis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480" cy="788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80" w:lineRule="auto"/>
                              <w:jc w:val="left"/>
                              <w:rPr>
                                <w:rFonts w:hint="default" w:ascii="方正兰亭黑_GBK" w:hAnsi="方正兰亭黑_GBK" w:eastAsia="方正兰亭黑_GBK" w:cs="方正兰亭黑_GBK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Birthday</w:t>
                            </w: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01/2001</w:t>
                            </w:r>
                          </w:p>
                          <w:p>
                            <w:pPr>
                              <w:spacing w:line="480" w:lineRule="auto"/>
                              <w:jc w:val="left"/>
                              <w:rPr>
                                <w:rFonts w:hint="eastAsia" w:ascii="方正兰亭黑_GBK" w:hAnsi="方正兰亭黑_GBK" w:eastAsia="方正兰亭黑_GBK" w:cs="方正兰亭黑_GBK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Address</w:t>
                            </w: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: </w:t>
                            </w: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4生日list" o:spid="_x0000_s1026" o:spt="202" type="#_x0000_t202" style="position:absolute;left:0pt;margin-left:261.4pt;margin-top:51.75pt;height:62.1pt;width:132.4pt;z-index:252771328;mso-width-relative:page;mso-height-relative:page;" filled="f" stroked="f" coordsize="21600,21600" o:gfxdata="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WAAAAZHJz&#10;L1BLAQIUABQAAAAIAIdO4kAARygd2wAAAAsBAAAPAAAAAAAAAAEAIAAAADgAAABkcnMvZG93bnJl&#10;di54bWxQSwECFAAUAAAACACHTuJA3nLOBx0CAAAaBAAADgAAAAAAAAABACAAAABAAQAAZHJzL2Uy&#10;b0RvYy54bWxQSwUGAAAAAAYABgBZAQAAz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80" w:lineRule="auto"/>
                        <w:jc w:val="left"/>
                        <w:rPr>
                          <w:rFonts w:hint="default" w:ascii="方正兰亭黑_GBK" w:hAnsi="方正兰亭黑_GBK" w:eastAsia="方正兰亭黑_GBK" w:cs="方正兰亭黑_GBK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Birthday</w:t>
                      </w: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01/2001</w:t>
                      </w:r>
                    </w:p>
                    <w:p>
                      <w:pPr>
                        <w:spacing w:line="480" w:lineRule="auto"/>
                        <w:jc w:val="left"/>
                        <w:rPr>
                          <w:rFonts w:hint="eastAsia" w:ascii="方正兰亭黑_GBK" w:hAnsi="方正兰亭黑_GBK" w:eastAsia="方正兰亭黑_GBK" w:cs="方正兰亭黑_GBK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Address</w:t>
                      </w: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: </w:t>
                      </w: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XMUM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597535</wp:posOffset>
                </wp:positionH>
                <wp:positionV relativeFrom="paragraph">
                  <wp:posOffset>5424170</wp:posOffset>
                </wp:positionV>
                <wp:extent cx="1800225" cy="0"/>
                <wp:effectExtent l="0" t="0" r="0" b="0"/>
                <wp:wrapNone/>
                <wp:docPr id="28" name="06技能证书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8595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06技能证书line" o:spid="_x0000_s1026" o:spt="20" style="position:absolute;left:0pt;margin-left:47.05pt;margin-top:427.1pt;height:0pt;width:141.75pt;z-index:251736064;mso-width-relative:page;mso-height-relative:page;" filled="f" stroked="t" coordsize="21600,21600" o:gfxdata="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WAAAAZHJzL1BLAQIUABQAAAAIAIdO4kD8v08m2AAAAAoB&#10;AAAPAAAAAAAAAAEAIAAAADgAAABkcnMvZG93bnJldi54bWxQSwECFAAUAAAACACHTuJAzyB2J8wB&#10;AABlAwAADgAAAAAAAAABACAAAAA9AQAAZHJzL2Uyb0RvYy54bWxQSwUGAAAAAAYABgBZAQAAewUA&#10;AAAA&#10;">
                <v:fill on="f" focussize="0,0"/>
                <v:stroke weight="0.5pt" color="#58595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506730</wp:posOffset>
                </wp:positionH>
                <wp:positionV relativeFrom="paragraph">
                  <wp:posOffset>4998720</wp:posOffset>
                </wp:positionV>
                <wp:extent cx="1715135" cy="406400"/>
                <wp:effectExtent l="0" t="0" r="0" b="0"/>
                <wp:wrapNone/>
                <wp:docPr id="27" name="06技能证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华文宋体" w:hAnsi="华文宋体" w:eastAsia="华文宋体" w:cs="华文宋体"/>
                                <w:color w:val="17181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华文宋体" w:hAnsi="华文宋体" w:eastAsia="华文宋体" w:cs="华文宋体"/>
                                <w:color w:val="17181E"/>
                                <w:sz w:val="36"/>
                                <w:szCs w:val="36"/>
                              </w:rPr>
                              <w:t>Hobby</w:t>
                            </w:r>
                            <w:r>
                              <w:rPr>
                                <w:rFonts w:hint="default" w:ascii="华文宋体" w:hAnsi="华文宋体" w:eastAsia="华文宋体" w:cs="华文宋体"/>
                                <w:color w:val="17181E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宋体" w:hAnsi="华文宋体" w:eastAsia="华文宋体" w:cs="华文宋体"/>
                                <w:color w:val="17181E"/>
                                <w:sz w:val="36"/>
                                <w:szCs w:val="36"/>
                              </w:rPr>
                              <w:t>&amp;</w:t>
                            </w:r>
                            <w:r>
                              <w:rPr>
                                <w:rFonts w:hint="default" w:ascii="华文宋体" w:hAnsi="华文宋体" w:eastAsia="华文宋体" w:cs="华文宋体"/>
                                <w:color w:val="17181E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宋体" w:hAnsi="华文宋体" w:eastAsia="华文宋体" w:cs="华文宋体"/>
                                <w:color w:val="17181E"/>
                                <w:sz w:val="36"/>
                                <w:szCs w:val="36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6技能证书" o:spid="_x0000_s1026" o:spt="202" type="#_x0000_t202" style="position:absolute;left:0pt;margin-left:39.9pt;margin-top:393.6pt;height:32pt;width:135.05pt;z-index:251737088;mso-width-relative:page;mso-height-relative:page;" filled="f" stroked="f" coordsize="21600,21600" o:gfxdata="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IDaxs7bAAAACgEAAA8AAAAAAAAAAQAgAAAAOAAA&#10;AGRycy9kb3ducmV2LnhtbFBLAQIUABQAAAAIAIdO4kB1KufPKAIAABsEAAAOAAAAAAAAAAEAIAAA&#10;AEA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华文宋体" w:hAnsi="华文宋体" w:eastAsia="华文宋体" w:cs="华文宋体"/>
                          <w:color w:val="17181E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华文宋体" w:hAnsi="华文宋体" w:eastAsia="华文宋体" w:cs="华文宋体"/>
                          <w:color w:val="17181E"/>
                          <w:sz w:val="36"/>
                          <w:szCs w:val="36"/>
                        </w:rPr>
                        <w:t>Hobby</w:t>
                      </w:r>
                      <w:r>
                        <w:rPr>
                          <w:rFonts w:hint="default" w:ascii="华文宋体" w:hAnsi="华文宋体" w:eastAsia="华文宋体" w:cs="华文宋体"/>
                          <w:color w:val="17181E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 w:ascii="华文宋体" w:hAnsi="华文宋体" w:eastAsia="华文宋体" w:cs="华文宋体"/>
                          <w:color w:val="17181E"/>
                          <w:sz w:val="36"/>
                          <w:szCs w:val="36"/>
                        </w:rPr>
                        <w:t>&amp;</w:t>
                      </w:r>
                      <w:r>
                        <w:rPr>
                          <w:rFonts w:hint="default" w:ascii="华文宋体" w:hAnsi="华文宋体" w:eastAsia="华文宋体" w:cs="华文宋体"/>
                          <w:color w:val="17181E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hint="eastAsia" w:ascii="华文宋体" w:hAnsi="华文宋体" w:eastAsia="华文宋体" w:cs="华文宋体"/>
                          <w:color w:val="17181E"/>
                          <w:sz w:val="36"/>
                          <w:szCs w:val="36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3481070</wp:posOffset>
                </wp:positionV>
                <wp:extent cx="2700655" cy="1763395"/>
                <wp:effectExtent l="0" t="0" r="0" b="0"/>
                <wp:wrapNone/>
                <wp:docPr id="23" name="05联系方式列表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93445" y="5439410"/>
                          <a:ext cx="2700655" cy="1763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80" w:lineRule="auto"/>
                              <w:ind w:firstLine="120" w:firstLineChars="50"/>
                              <w:jc w:val="left"/>
                              <w:rPr>
                                <w:rFonts w:hint="default" w:ascii="方正兰亭黑_GBK" w:hAnsi="方正兰亭黑_GBK" w:eastAsia="方正兰亭黑_GBK" w:cs="方正兰亭黑_GBK"/>
                                <w:color w:val="17181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17181E"/>
                                <w:sz w:val="24"/>
                                <w:szCs w:val="24"/>
                              </w:rPr>
                              <w:t>0198396878</w:t>
                            </w:r>
                          </w:p>
                          <w:p>
                            <w:pPr>
                              <w:spacing w:line="480" w:lineRule="auto"/>
                              <w:ind w:firstLine="120" w:firstLineChars="50"/>
                              <w:jc w:val="left"/>
                              <w:rPr>
                                <w:rFonts w:hint="default" w:ascii="方正兰亭黑_GBK" w:hAnsi="方正兰亭黑_GBK" w:eastAsia="方正兰亭黑_GBK" w:cs="方正兰亭黑_GBK"/>
                                <w:color w:val="17181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17181E"/>
                                <w:sz w:val="24"/>
                                <w:szCs w:val="24"/>
                              </w:rPr>
                              <w:t>Ruanzyyyyyy</w:t>
                            </w: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17181E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480" w:lineRule="auto"/>
                              <w:jc w:val="left"/>
                              <w:rPr>
                                <w:rFonts w:hint="default" w:ascii="方正兰亭黑_GBK" w:hAnsi="方正兰亭黑_GBK" w:eastAsia="方正兰亭黑_GBK" w:cs="方正兰亭黑_GBK"/>
                                <w:color w:val="17181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17181E"/>
                                <w:sz w:val="24"/>
                                <w:szCs w:val="24"/>
                              </w:rPr>
                              <w:t>CST1909149</w:t>
                            </w:r>
                          </w:p>
                          <w:p>
                            <w:pPr>
                              <w:spacing w:line="480" w:lineRule="auto"/>
                              <w:jc w:val="left"/>
                              <w:rPr>
                                <w:rFonts w:hint="eastAsia" w:ascii="方正兰亭黑_GBK" w:hAnsi="方正兰亭黑_GBK" w:eastAsia="方正兰亭黑_GBK" w:cs="方正兰亭黑_GBK"/>
                                <w:color w:val="17181E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17181E"/>
                                <w:sz w:val="24"/>
                                <w:szCs w:val="24"/>
                              </w:rPr>
                              <w:t>@xmu.edu.my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5联系方式列表" o:spid="_x0000_s1026" o:spt="202" type="#_x0000_t202" style="position:absolute;left:0pt;margin-left:76.45pt;margin-top:274.1pt;height:138.85pt;width:212.65pt;z-index:251735040;mso-width-relative:page;mso-height-relative:page;" filled="f" stroked="f" coordsize="21600,21600" o:gfxdata="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WeHiZ3AAA&#10;AAsBAAAPAAAAAAAAAAEAIAAAADgAAABkcnMvZG93bnJldi54bWxQSwECFAAUAAAACACHTuJALFC/&#10;2z0CAAAuBAAADgAAAAAAAAABACAAAABB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480" w:lineRule="auto"/>
                        <w:ind w:firstLine="120" w:firstLineChars="50"/>
                        <w:jc w:val="left"/>
                        <w:rPr>
                          <w:rFonts w:hint="default" w:ascii="方正兰亭黑_GBK" w:hAnsi="方正兰亭黑_GBK" w:eastAsia="方正兰亭黑_GBK" w:cs="方正兰亭黑_GBK"/>
                          <w:color w:val="17181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17181E"/>
                          <w:sz w:val="24"/>
                          <w:szCs w:val="24"/>
                        </w:rPr>
                        <w:t>0198396878</w:t>
                      </w:r>
                    </w:p>
                    <w:p>
                      <w:pPr>
                        <w:spacing w:line="480" w:lineRule="auto"/>
                        <w:ind w:firstLine="120" w:firstLineChars="50"/>
                        <w:jc w:val="left"/>
                        <w:rPr>
                          <w:rFonts w:hint="default" w:ascii="方正兰亭黑_GBK" w:hAnsi="方正兰亭黑_GBK" w:eastAsia="方正兰亭黑_GBK" w:cs="方正兰亭黑_GBK"/>
                          <w:color w:val="17181E"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17181E"/>
                          <w:sz w:val="24"/>
                          <w:szCs w:val="24"/>
                        </w:rPr>
                        <w:t>Ruanzyyyyyy</w:t>
                      </w: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17181E"/>
                          <w:sz w:val="36"/>
                          <w:szCs w:val="36"/>
                        </w:rPr>
                        <w:t xml:space="preserve"> </w:t>
                      </w:r>
                    </w:p>
                    <w:p>
                      <w:pPr>
                        <w:spacing w:line="480" w:lineRule="auto"/>
                        <w:jc w:val="left"/>
                        <w:rPr>
                          <w:rFonts w:hint="default" w:ascii="方正兰亭黑_GBK" w:hAnsi="方正兰亭黑_GBK" w:eastAsia="方正兰亭黑_GBK" w:cs="方正兰亭黑_GBK"/>
                          <w:color w:val="17181E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17181E"/>
                          <w:sz w:val="24"/>
                          <w:szCs w:val="24"/>
                        </w:rPr>
                        <w:t>CST1909149</w:t>
                      </w:r>
                    </w:p>
                    <w:p>
                      <w:pPr>
                        <w:spacing w:line="480" w:lineRule="auto"/>
                        <w:jc w:val="left"/>
                        <w:rPr>
                          <w:rFonts w:hint="eastAsia" w:ascii="方正兰亭黑_GBK" w:hAnsi="方正兰亭黑_GBK" w:eastAsia="方正兰亭黑_GBK" w:cs="方正兰亭黑_GBK"/>
                          <w:color w:val="17181E"/>
                          <w:sz w:val="36"/>
                          <w:szCs w:val="36"/>
                        </w:rPr>
                      </w:pP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17181E"/>
                          <w:sz w:val="24"/>
                          <w:szCs w:val="24"/>
                        </w:rPr>
                        <w:t>@xmu.edu.my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582930</wp:posOffset>
                </wp:positionH>
                <wp:positionV relativeFrom="paragraph">
                  <wp:posOffset>3472815</wp:posOffset>
                </wp:positionV>
                <wp:extent cx="1800225" cy="0"/>
                <wp:effectExtent l="0" t="0" r="0" b="0"/>
                <wp:wrapNone/>
                <wp:docPr id="19" name="05联系方式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0685" y="4565015"/>
                          <a:ext cx="18002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8595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05联系方式line" o:spid="_x0000_s1026" o:spt="20" style="position:absolute;left:0pt;margin-left:45.9pt;margin-top:273.45pt;height:0pt;width:141.75pt;z-index:251689984;mso-width-relative:page;mso-height-relative:page;" filled="f" stroked="t" coordsize="21600,21600" o:gfxdata="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T+QYx9gAAAAKAQAADwAAAAAAAAABACAAAAA4AAAAZHJzL2Rvd25yZXYueG1sUEsBAhQAFAAA&#10;AAgAh07iQMIy5ZbZAQAAcAMAAA4AAAAAAAAAAQAgAAAAPQEAAGRycy9lMm9Eb2MueG1sUEsFBgAA&#10;AAAGAAYAWQEAAIgFAAAAAA==&#10;">
                <v:fill on="f" focussize="0,0"/>
                <v:stroke weight="0.5pt" color="#58595F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5346700</wp:posOffset>
                </wp:positionH>
                <wp:positionV relativeFrom="paragraph">
                  <wp:posOffset>774700</wp:posOffset>
                </wp:positionV>
                <wp:extent cx="288290" cy="288290"/>
                <wp:effectExtent l="0" t="0" r="16510" b="16510"/>
                <wp:wrapNone/>
                <wp:docPr id="8" name="03c学历icon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blipFill rotWithShape="1">
                          <a:blip r:embed="rId6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3c学历icon圆" o:spid="_x0000_s1026" o:spt="3" type="#_x0000_t3" style="position:absolute;left:0pt;margin-left:421pt;margin-top:61pt;height:22.7pt;width:22.7pt;z-index:251661312;v-text-anchor:middle;mso-width-relative:page;mso-height-relative:page;" filled="t" stroked="f" coordsize="21600,21600" o:gfxdata="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">
                <v:fill type="frame" on="t" focussize="0,0" recolor="t" rotate="t" r:id="rId6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5346700</wp:posOffset>
                </wp:positionH>
                <wp:positionV relativeFrom="paragraph">
                  <wp:posOffset>1152525</wp:posOffset>
                </wp:positionV>
                <wp:extent cx="288290" cy="288290"/>
                <wp:effectExtent l="0" t="0" r="16510" b="16510"/>
                <wp:wrapNone/>
                <wp:docPr id="9" name="03a专业icon圆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88290"/>
                        </a:xfrm>
                        <a:prstGeom prst="ellipse">
                          <a:avLst/>
                        </a:prstGeom>
                        <a:blipFill rotWithShape="1">
                          <a:blip r:embed="rId7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3a专业icon圆" o:spid="_x0000_s1026" o:spt="3" type="#_x0000_t3" style="position:absolute;left:0pt;margin-left:421pt;margin-top:90.75pt;height:22.7pt;width:22.7pt;z-index:251673600;v-text-anchor:middle;mso-width-relative:page;mso-height-relative:page;" filled="t" stroked="f" coordsize="21600,21600" o:gfxdata="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">
                <v:fill type="frame" on="t" focussize="0,0" recolor="t" rotate="t" r:id="rId7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66880" behindDoc="0" locked="0" layoutInCell="1" allowOverlap="1">
                <wp:simplePos x="0" y="0"/>
                <wp:positionH relativeFrom="column">
                  <wp:posOffset>3039110</wp:posOffset>
                </wp:positionH>
                <wp:positionV relativeFrom="paragraph">
                  <wp:posOffset>2753360</wp:posOffset>
                </wp:positionV>
                <wp:extent cx="4140200" cy="0"/>
                <wp:effectExtent l="0" t="0" r="0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9.3pt;margin-top:216.8pt;height:0pt;width:326pt;z-index:252666880;mso-width-relative:page;mso-height-relative:page;" filled="f" stroked="t" coordsize="21600,21600" o:gfxdata="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FgAAAGRycy9QSwECFAAUAAAACACHTuJAG8c16tgAAAAM&#10;AQAADwAAAAAAAAABACAAAAA4AAAAZHJzL2Rvd25yZXYueG1sUEsBAhQAFAAAAAgAh07iQB3za+TN&#10;AQAAZQMAAA4AAAAAAAAAAQAgAAAAPQEAAGRycy9lMm9Eb2MueG1sUEsFBgAAAAAGAAYAWQEAAHwF&#10;AAAAAA==&#10;">
                <v:fill on="f" focussize="0,0"/>
                <v:stroke weight="0.5pt" color="#E7E6E6 [32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44256" behindDoc="1" locked="0" layoutInCell="1" allowOverlap="1">
            <wp:simplePos x="0" y="0"/>
            <wp:positionH relativeFrom="column">
              <wp:posOffset>3023235</wp:posOffset>
            </wp:positionH>
            <wp:positionV relativeFrom="paragraph">
              <wp:posOffset>2414905</wp:posOffset>
            </wp:positionV>
            <wp:extent cx="247650" cy="247650"/>
            <wp:effectExtent l="0" t="0" r="6350" b="6350"/>
            <wp:wrapTight wrapText="bothSides">
              <wp:wrapPolygon>
                <wp:start x="2160" y="2160"/>
                <wp:lineTo x="0" y="4320"/>
                <wp:lineTo x="0" y="8640"/>
                <wp:lineTo x="2160" y="19440"/>
                <wp:lineTo x="17280" y="19440"/>
                <wp:lineTo x="19440" y="15120"/>
                <wp:lineTo x="19440" y="4320"/>
                <wp:lineTo x="17280" y="2160"/>
                <wp:lineTo x="2160" y="2160"/>
              </wp:wrapPolygon>
            </wp:wrapTight>
            <wp:docPr id="20" name="图片 20" descr="教育缴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教育缴费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2774315</wp:posOffset>
                </wp:positionV>
                <wp:extent cx="1602105" cy="841375"/>
                <wp:effectExtent l="0" t="0" r="0" b="0"/>
                <wp:wrapNone/>
                <wp:docPr id="15" name="02求职意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105" cy="841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default" w:ascii="方正兰亭黑_GBK" w:hAnsi="方正兰亭黑_GBK" w:eastAsia="方正兰亭黑_GBK" w:cs="方正兰亭黑_GBK"/>
                                <w:color w:val="3030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303032"/>
                                <w:sz w:val="24"/>
                                <w:szCs w:val="24"/>
                              </w:rPr>
                              <w:t>2019.6</w:t>
                            </w:r>
                          </w:p>
                          <w:p>
                            <w:pPr>
                              <w:spacing w:line="480" w:lineRule="auto"/>
                              <w:jc w:val="left"/>
                              <w:rPr>
                                <w:rFonts w:hint="eastAsia" w:ascii="方正兰亭黑_GBK" w:hAnsi="方正兰亭黑_GBK" w:eastAsia="方正兰亭黑_GBK" w:cs="方正兰亭黑_GBK"/>
                                <w:color w:val="30303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方正兰亭黑_GBK" w:hAnsi="方正兰亭黑_GBK" w:eastAsia="方正兰亭黑_GBK" w:cs="方正兰亭黑_GBK"/>
                                <w:color w:val="303032"/>
                                <w:sz w:val="24"/>
                                <w:szCs w:val="24"/>
                              </w:rPr>
                              <w:t>2019.9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2求职意向" o:spid="_x0000_s1026" o:spt="202" type="#_x0000_t202" style="position:absolute;left:0pt;margin-left:232.35pt;margin-top:218.45pt;height:66.25pt;width:126.15pt;z-index:251742208;mso-width-relative:page;mso-height-relative:page;" filled="f" stroked="f" coordsize="21600,21600" o:gfxdata="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nwMQg3QAAAAsBAAAPAAAAAAAAAAEAIAAAADgAAABk&#10;cnMvZG93bnJldi54bWxQSwECFAAUAAAACACHTuJAC2b86SQCAAAcBAAADgAAAAAAAAABACAAAABC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default" w:ascii="方正兰亭黑_GBK" w:hAnsi="方正兰亭黑_GBK" w:eastAsia="方正兰亭黑_GBK" w:cs="方正兰亭黑_GBK"/>
                          <w:color w:val="303032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303032"/>
                          <w:sz w:val="24"/>
                          <w:szCs w:val="24"/>
                        </w:rPr>
                        <w:t>2019.6</w:t>
                      </w:r>
                    </w:p>
                    <w:p>
                      <w:pPr>
                        <w:spacing w:line="480" w:lineRule="auto"/>
                        <w:jc w:val="left"/>
                        <w:rPr>
                          <w:rFonts w:hint="eastAsia" w:ascii="方正兰亭黑_GBK" w:hAnsi="方正兰亭黑_GBK" w:eastAsia="方正兰亭黑_GBK" w:cs="方正兰亭黑_GBK"/>
                          <w:color w:val="303032"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方正兰亭黑_GBK" w:hAnsi="方正兰亭黑_GBK" w:eastAsia="方正兰亭黑_GBK" w:cs="方正兰亭黑_GBK"/>
                          <w:color w:val="303032"/>
                          <w:sz w:val="24"/>
                          <w:szCs w:val="24"/>
                        </w:rPr>
                        <w:t>2019.9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2910205</wp:posOffset>
                </wp:positionH>
                <wp:positionV relativeFrom="paragraph">
                  <wp:posOffset>7959090</wp:posOffset>
                </wp:positionV>
                <wp:extent cx="4354195" cy="1767205"/>
                <wp:effectExtent l="0" t="0" r="0" b="0"/>
                <wp:wrapNone/>
                <wp:docPr id="45" name="02求职意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195" cy="1767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I am cheerful, stable, energetic, and enthusiastic and sincere; I am serious and responsible in my work, proactive, able to bear hardships and stand hard work, courage to bear pressure, and be creative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02求职意向" o:spid="_x0000_s1026" o:spt="202" type="#_x0000_t202" style="position:absolute;left:0pt;margin-left:229.15pt;margin-top:626.7pt;height:139.15pt;width:342.85pt;z-index:251758592;mso-width-relative:page;mso-height-relative:page;" filled="f" stroked="f" coordsize="21600,21600" o:gfxdata="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BYAAABkcnMvUEsBAhQAFAAAAAgAh07iQNf3xYXdAAAADgEAAA8AAAAAAAAAAQAgAAAAOAAA&#10;AGRycy9kb3ducmV2LnhtbFBLAQIUABQAAAAIAIdO4kAdN9ONJgIAAB0EAAAOAAAAAAAAAAEAIAAA&#10;AEI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I am cheerful, stable, energetic, and enthusiastic and sincere; I am serious and responsible in my work, proactive, able to bear hardships and stand hard work, courage to bear pressure, and be creative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3001010</wp:posOffset>
                </wp:positionH>
                <wp:positionV relativeFrom="paragraph">
                  <wp:posOffset>7941310</wp:posOffset>
                </wp:positionV>
                <wp:extent cx="4140200" cy="0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6.3pt;margin-top:625.3pt;height:0pt;width:326pt;z-index:251755520;mso-width-relative:page;mso-height-relative:page;" filled="f" stroked="t" coordsize="21600,21600" o:gfxdata="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BYAAABkcnMvUEsBAhQAFAAAAAgAh07iQKLd06XZAAAA&#10;DgEAAA8AAAAAAAAAAQAgAAAAOAAAAGRycy9kb3ducmV2LnhtbFBLAQIUABQAAAAIAIdO4kDWh5MM&#10;zQEAAGUDAAAOAAAAAAAAAAEAIAAAAD4BAABkcnMvZTJvRG9jLnhtbFBLBQYAAAAABgAGAFkBAAB9&#10;BQAAAAA=&#10;">
                <v:fill on="f" focussize="0,0"/>
                <v:stroke weight="0.5pt" color="#E7E6E6 [32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759616" behindDoc="1" locked="0" layoutInCell="1" allowOverlap="1">
            <wp:simplePos x="0" y="0"/>
            <wp:positionH relativeFrom="column">
              <wp:posOffset>2995930</wp:posOffset>
            </wp:positionH>
            <wp:positionV relativeFrom="paragraph">
              <wp:posOffset>7559040</wp:posOffset>
            </wp:positionV>
            <wp:extent cx="254635" cy="254635"/>
            <wp:effectExtent l="0" t="0" r="0" b="0"/>
            <wp:wrapTight wrapText="bothSides">
              <wp:wrapPolygon>
                <wp:start x="2155" y="0"/>
                <wp:lineTo x="0" y="4309"/>
                <wp:lineTo x="0" y="17237"/>
                <wp:lineTo x="2155" y="19392"/>
                <wp:lineTo x="17237" y="19392"/>
                <wp:lineTo x="19392" y="17237"/>
                <wp:lineTo x="19392" y="4309"/>
                <wp:lineTo x="17237" y="0"/>
                <wp:lineTo x="2155" y="0"/>
              </wp:wrapPolygon>
            </wp:wrapTight>
            <wp:docPr id="49" name="图片 49" descr="评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评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63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bookmarkStart w:id="0" w:name="_GoBack"/>
      <w:bookmarkEnd w:id="0"/>
    </w:p>
    <w:sectPr>
      <w:pgSz w:w="11906" w:h="16838"/>
      <w:pgMar w:top="0" w:right="0" w:bottom="0" w:left="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兰亭黑_GBK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方正兰亭黑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"/>
    <w:panose1 w:val="020B0703020204020201"/>
    <w:charset w:val="86"/>
    <w:family w:val="swiss"/>
    <w:pitch w:val="default"/>
    <w:sig w:usb0="00000000" w:usb1="0000000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方正兰亭特黑长_GBK">
    <w:altName w:val="华文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新舒体简体">
    <w:altName w:val="苹方-简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邢世新硬笔行书简体">
    <w:altName w:val="华文宋体"/>
    <w:panose1 w:val="02010600030101010101"/>
    <w:charset w:val="86"/>
    <w:family w:val="auto"/>
    <w:pitch w:val="default"/>
    <w:sig w:usb0="00000000" w:usb1="00000000" w:usb2="00000000" w:usb3="00000000" w:csb0="0004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站酷庆科黄油体">
    <w:altName w:val="宋体-简"/>
    <w:panose1 w:val="02000803000000020004"/>
    <w:charset w:val="86"/>
    <w:family w:val="auto"/>
    <w:pitch w:val="default"/>
    <w:sig w:usb0="00000000" w:usb1="00000000" w:usb2="00000016" w:usb3="00000000" w:csb0="0004000F" w:csb1="00000000"/>
  </w:font>
  <w:font w:name="汉仪跳跳体简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汉仪秀英体简">
    <w:altName w:val="华文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方正兰亭特黑长简体">
    <w:altName w:val="华文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报隶-繁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方正兰亭粗黑_GBK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«Â≤Ëø¨ÃÂ‘§¿¿∞Ê">
    <w:altName w:val="华文宋体"/>
    <w:panose1 w:val="02000500040000020004"/>
    <w:charset w:val="86"/>
    <w:family w:val="auto"/>
    <w:pitch w:val="default"/>
    <w:sig w:usb0="00000000" w:usb1="00000000" w:usb2="00000000" w:usb3="00000000" w:csb0="00040001" w:csb1="00000000"/>
  </w:font>
  <w:font w:name="手札体-繁">
    <w:altName w:val="苹方-简"/>
    <w:panose1 w:val="03000500000000000000"/>
    <w:charset w:val="86"/>
    <w:family w:val="auto"/>
    <w:pitch w:val="default"/>
    <w:sig w:usb0="00000000" w:usb1="00000000" w:usb2="00000016" w:usb3="00000000" w:csb0="00040001" w:csb1="00000000"/>
  </w:font>
  <w:font w:name="方正晶粗黑">
    <w:altName w:val="苹方-简"/>
    <w:panose1 w:val="020B0600000000000000"/>
    <w:charset w:val="86"/>
    <w:family w:val="auto"/>
    <w:pitch w:val="default"/>
    <w:sig w:usb0="00000000" w:usb1="00000000" w:usb2="00000000" w:usb3="00000000" w:csb0="00040000" w:csb1="00000000"/>
  </w:font>
  <w:font w:name="DFPOP3W12-B5">
    <w:altName w:val="苹方-简"/>
    <w:panose1 w:val="040B0C09000000000000"/>
    <w:charset w:val="88"/>
    <w:family w:val="auto"/>
    <w:pitch w:val="default"/>
    <w:sig w:usb0="00000000" w:usb1="00000000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dobe Arabic">
    <w:altName w:val="苹方-简"/>
    <w:panose1 w:val="02040703060201090203"/>
    <w:charset w:val="00"/>
    <w:family w:val="auto"/>
    <w:pitch w:val="default"/>
    <w:sig w:usb0="00000000" w:usb1="00000000" w:usb2="00000008" w:usb3="00000000" w:csb0="20000041" w:csb1="00000000"/>
  </w:font>
  <w:font w:name="Adobe Hebrew">
    <w:altName w:val="苹方-简"/>
    <w:panose1 w:val="02040603060201090203"/>
    <w:charset w:val="00"/>
    <w:family w:val="auto"/>
    <w:pitch w:val="default"/>
    <w:sig w:usb0="00000000" w:usb1="00000000" w:usb2="00000000" w:usb3="00000000" w:csb0="20000021" w:csb1="00000000"/>
  </w:font>
  <w:font w:name="Al Baya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Avenir Next">
    <w:panose1 w:val="020B0803020202020204"/>
    <w:charset w:val="00"/>
    <w:family w:val="auto"/>
    <w:pitch w:val="default"/>
    <w:sig w:usb0="8000002F" w:usb1="5000204A" w:usb2="00000000" w:usb3="00000000" w:csb0="0000009B" w:csb1="00000000"/>
  </w:font>
  <w:font w:name="Bangla MN">
    <w:panose1 w:val="00000500000000000000"/>
    <w:charset w:val="00"/>
    <w:family w:val="auto"/>
    <w:pitch w:val="default"/>
    <w:sig w:usb0="00010001" w:usb1="00000000" w:usb2="00000000" w:usb3="00000000" w:csb0="00000001" w:csb1="00000000"/>
  </w:font>
  <w:font w:name="Brush Script Std">
    <w:altName w:val="苹方-简"/>
    <w:panose1 w:val="03060802040607070404"/>
    <w:charset w:val="00"/>
    <w:family w:val="auto"/>
    <w:pitch w:val="default"/>
    <w:sig w:usb0="00000000" w:usb1="00000000" w:usb2="00000000" w:usb3="00000000" w:csb0="20000001" w:csb1="00000000"/>
  </w:font>
  <w:font w:name="Chalkduste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DIN Alternate">
    <w:panose1 w:val="020B0500000000000000"/>
    <w:charset w:val="00"/>
    <w:family w:val="auto"/>
    <w:pitch w:val="default"/>
    <w:sig w:usb0="8000002F" w:usb1="10000048" w:usb2="00000000" w:usb3="00000000" w:csb0="20000111" w:csb1="40000000"/>
  </w:font>
  <w:font w:name="DINCond-Light">
    <w:altName w:val="苹方-简"/>
    <w:panose1 w:val="00000000000000000000"/>
    <w:charset w:val="00"/>
    <w:family w:val="auto"/>
    <w:pitch w:val="default"/>
    <w:sig w:usb0="00000000" w:usb1="00000000" w:usb2="00000000" w:usb3="00000000" w:csb0="20000111" w:csb1="41000000"/>
  </w:font>
  <w:font w:name="DINCond-Medium">
    <w:altName w:val="苹方-简"/>
    <w:panose1 w:val="00000000000000000000"/>
    <w:charset w:val="00"/>
    <w:family w:val="auto"/>
    <w:pitch w:val="default"/>
    <w:sig w:usb0="00000000" w:usb1="00000000" w:usb2="00000000" w:usb3="00000000" w:csb0="20000111" w:csb1="41000000"/>
  </w:font>
  <w:font w:name="DINCond-MediumAlternate">
    <w:altName w:val="苹方-简"/>
    <w:panose1 w:val="00000000000000000000"/>
    <w:charset w:val="00"/>
    <w:family w:val="auto"/>
    <w:pitch w:val="default"/>
    <w:sig w:usb0="00000000" w:usb1="00000000" w:usb2="00000000" w:usb3="00000000" w:csb0="20000111" w:csb1="41000000"/>
  </w:font>
  <w:font w:name="Didot">
    <w:panose1 w:val="02000503000000020003"/>
    <w:charset w:val="00"/>
    <w:family w:val="auto"/>
    <w:pitch w:val="default"/>
    <w:sig w:usb0="80000067" w:usb1="00000000" w:usb2="00000000" w:usb3="00000000" w:csb0="200001FB" w:csb1="CDFC0000"/>
  </w:font>
  <w:font w:name="庞门正道标题体">
    <w:altName w:val="华文宋体"/>
    <w:panose1 w:val="02010600030101010101"/>
    <w:charset w:val="86"/>
    <w:family w:val="auto"/>
    <w:pitch w:val="default"/>
    <w:sig w:usb0="00000000" w:usb1="00000000" w:usb2="00000000" w:usb3="00000000" w:csb0="00040001" w:csb1="00000000"/>
  </w:font>
  <w:font w:name="方正启笛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中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晶特黑">
    <w:altName w:val="苹方-简"/>
    <w:panose1 w:val="020B08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颜宋简体">
    <w:altName w:val="冬青黑体简体中文"/>
    <w:panose1 w:val="02000000000000000000"/>
    <w:charset w:val="86"/>
    <w:family w:val="auto"/>
    <w:pitch w:val="default"/>
    <w:sig w:usb0="00000000" w:usb1="00000000" w:usb2="00000012" w:usb3="00000000" w:csb0="00040001" w:csb1="00000000"/>
  </w:font>
  <w:font w:name="汉仪伊宁隶简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悠然体简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迷你简菱心">
    <w:altName w:val="华文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®¶®™°¿?????????">
    <w:altName w:val="Hiragino Sans"/>
    <w:panose1 w:val="02000600000000000000"/>
    <w:charset w:val="80"/>
    <w:family w:val="auto"/>
    <w:pitch w:val="default"/>
    <w:sig w:usb0="00000000" w:usb1="00000000" w:usb2="00000010" w:usb3="00000000" w:csb0="4002009F" w:csb1="DFD70000"/>
  </w:font>
  <w:font w:name="系统字体">
    <w:panose1 w:val="00000000000000000000"/>
    <w:charset w:val="00"/>
    <w:family w:val="auto"/>
    <w:pitch w:val="default"/>
    <w:sig w:usb0="E10002FF" w:usb1="5201ECFF" w:usb2="00008020" w:usb3="00000000" w:csb0="6000019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altName w:val="苹方-简"/>
    <w:panose1 w:val="040B0500000000000000"/>
    <w:charset w:val="88"/>
    <w:family w:val="auto"/>
    <w:pitch w:val="default"/>
    <w:sig w:usb0="00000000" w:usb1="00000000" w:usb2="00000016" w:usb3="00000000" w:csb0="00100003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115E1"/>
    <w:multiLevelType w:val="singleLevel"/>
    <w:tmpl w:val="5D6115E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E0C2A"/>
    <w:rsid w:val="1B4FE191"/>
    <w:rsid w:val="1ECFDE3F"/>
    <w:rsid w:val="379F942D"/>
    <w:rsid w:val="37F54B56"/>
    <w:rsid w:val="37FFDA23"/>
    <w:rsid w:val="3BFB06C4"/>
    <w:rsid w:val="3D5615E0"/>
    <w:rsid w:val="3DFB45AC"/>
    <w:rsid w:val="3E7FD673"/>
    <w:rsid w:val="3E7FF6B6"/>
    <w:rsid w:val="3FCD3DFB"/>
    <w:rsid w:val="57FF34DC"/>
    <w:rsid w:val="5A6D43C0"/>
    <w:rsid w:val="5FA76615"/>
    <w:rsid w:val="5FFF50BB"/>
    <w:rsid w:val="6B6DD5AF"/>
    <w:rsid w:val="6FE7100E"/>
    <w:rsid w:val="6FEF5FE0"/>
    <w:rsid w:val="6FF34AE6"/>
    <w:rsid w:val="6FFEF1CE"/>
    <w:rsid w:val="6FFF1B24"/>
    <w:rsid w:val="79BF4F78"/>
    <w:rsid w:val="7CF7D464"/>
    <w:rsid w:val="7DE8B5D3"/>
    <w:rsid w:val="7DEFDFD2"/>
    <w:rsid w:val="7DF95930"/>
    <w:rsid w:val="7EE7BDF0"/>
    <w:rsid w:val="7EFBE657"/>
    <w:rsid w:val="7F3F5AAE"/>
    <w:rsid w:val="7F7F080B"/>
    <w:rsid w:val="7FF70767"/>
    <w:rsid w:val="9DFED59E"/>
    <w:rsid w:val="AF991C11"/>
    <w:rsid w:val="AFFC0848"/>
    <w:rsid w:val="B7FB49F9"/>
    <w:rsid w:val="BFFFB9B3"/>
    <w:rsid w:val="C3F91069"/>
    <w:rsid w:val="CF6B6FC4"/>
    <w:rsid w:val="D0FE6826"/>
    <w:rsid w:val="D3FBD7EC"/>
    <w:rsid w:val="D7CF09E8"/>
    <w:rsid w:val="DDEFB35A"/>
    <w:rsid w:val="E6EA7F97"/>
    <w:rsid w:val="E9E62E34"/>
    <w:rsid w:val="EDBDCFEB"/>
    <w:rsid w:val="EED546AF"/>
    <w:rsid w:val="EEDFB128"/>
    <w:rsid w:val="EF7FB83D"/>
    <w:rsid w:val="EFFF59EF"/>
    <w:rsid w:val="F76CE764"/>
    <w:rsid w:val="F9BDF5A0"/>
    <w:rsid w:val="FB5BD0DB"/>
    <w:rsid w:val="FB698A41"/>
    <w:rsid w:val="FB7FE211"/>
    <w:rsid w:val="FB8E0C69"/>
    <w:rsid w:val="FBFBDCE2"/>
    <w:rsid w:val="FCDF03BD"/>
    <w:rsid w:val="FD3F1D83"/>
    <w:rsid w:val="FDFE0C2A"/>
    <w:rsid w:val="FDFE61C5"/>
    <w:rsid w:val="FEAEF7B5"/>
    <w:rsid w:val="FF7C9041"/>
    <w:rsid w:val="FFAB93CE"/>
    <w:rsid w:val="FFEE4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pple/Library/Containers/com.kingsoft.wpsoffice.mac/Data/.kingsoft/office6/templates/download/544f63c8-5afd-ae7e-c85f-99b8b262e215/&#31616;&#32422;&#39118;&#26684;&#27714;&#3284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简约风格求职简历.docx</Template>
  <Pages>1</Pages>
  <Words>0</Words>
  <Characters>0</Characters>
  <Lines>0</Lines>
  <Paragraphs>0</Paragraphs>
  <ScaleCrop>false</ScaleCrop>
  <LinksUpToDate>false</LinksUpToDate>
  <CharactersWithSpaces>1</CharactersWithSpaces>
  <Application>WPS Office_1.8.1.2821_F1E327BC-269C-435d-A152-05C5408002CA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2019-12-08T14:08:00Z</dcterms:created>
  <dc:creator>apple</dc:creator>
  <cp:lastModifiedBy>apple</cp:lastModifiedBy>
  <dcterms:modified xsi:type="dcterms:W3CDTF">2019-12-08T14:39:34Z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2052-1.8.1.2821</vt:lpwstr>
  </property>
</Properties>
</file>